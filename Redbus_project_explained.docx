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9C51" w14:textId="77777777" w:rsidR="00E41DB2" w:rsidRPr="007A1BCE" w:rsidRDefault="00E41DB2" w:rsidP="00CF5C0D">
      <w:pPr>
        <w:pStyle w:val="Title"/>
        <w:tabs>
          <w:tab w:val="left" w:pos="3420"/>
        </w:tabs>
        <w:spacing w:line="276" w:lineRule="auto"/>
        <w:jc w:val="left"/>
        <w:rPr>
          <w:b/>
          <w:sz w:val="24"/>
          <w:szCs w:val="24"/>
        </w:rPr>
      </w:pPr>
    </w:p>
    <w:tbl>
      <w:tblPr>
        <w:tblW w:w="9708" w:type="dxa"/>
        <w:tblInd w:w="-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993"/>
      </w:tblGrid>
      <w:tr w:rsidR="007A1BCE" w:rsidRPr="00805DD4" w14:paraId="787E0867" w14:textId="77777777" w:rsidTr="001B245B">
        <w:trPr>
          <w:trHeight w:val="821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8557" w14:textId="77777777" w:rsidR="007A1BCE" w:rsidRPr="00805DD4" w:rsidRDefault="007A1BCE" w:rsidP="001B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694382" w14:textId="77777777" w:rsidR="007A1BCE" w:rsidRPr="00805DD4" w:rsidRDefault="007A1BCE" w:rsidP="001B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5DD4">
              <w:rPr>
                <w:rFonts w:ascii="Arial" w:hAnsi="Arial" w:cs="Arial"/>
                <w:b/>
                <w:sz w:val="24"/>
                <w:szCs w:val="24"/>
              </w:rPr>
              <w:t>Project Title</w:t>
            </w:r>
          </w:p>
        </w:tc>
        <w:tc>
          <w:tcPr>
            <w:tcW w:w="6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9118" w14:textId="77777777" w:rsidR="007A1BCE" w:rsidRPr="00805DD4" w:rsidRDefault="007A1BCE" w:rsidP="001B245B">
            <w:pPr>
              <w:widowControl w:val="0"/>
              <w:spacing w:before="240" w:after="24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5DD4">
              <w:rPr>
                <w:rFonts w:ascii="Arial" w:hAnsi="Arial" w:cs="Arial"/>
                <w:b/>
                <w:sz w:val="24"/>
                <w:szCs w:val="24"/>
              </w:rPr>
              <w:t>Redbus Data Scraping with Selenium &amp; Dynamic Filtering using Streamlit</w:t>
            </w:r>
          </w:p>
        </w:tc>
      </w:tr>
      <w:tr w:rsidR="007A1BCE" w:rsidRPr="00805DD4" w14:paraId="750EA29B" w14:textId="77777777" w:rsidTr="001B245B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A96" w14:textId="77777777" w:rsidR="007A1BCE" w:rsidRPr="00805DD4" w:rsidRDefault="007A1BCE" w:rsidP="001B245B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5DD4">
              <w:rPr>
                <w:rFonts w:ascii="Arial" w:hAnsi="Arial" w:cs="Arial"/>
                <w:b/>
                <w:sz w:val="24"/>
                <w:szCs w:val="24"/>
              </w:rPr>
              <w:t>Skills take away From This Project</w:t>
            </w:r>
          </w:p>
        </w:tc>
        <w:tc>
          <w:tcPr>
            <w:tcW w:w="6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703" w14:textId="77777777" w:rsidR="007A1BCE" w:rsidRPr="00805DD4" w:rsidRDefault="007A1BCE" w:rsidP="001B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5DD4">
              <w:rPr>
                <w:rFonts w:ascii="Arial" w:hAnsi="Arial" w:cs="Arial"/>
                <w:b/>
                <w:sz w:val="24"/>
                <w:szCs w:val="24"/>
              </w:rPr>
              <w:t>Web Scraping using Selenium, Python, Streamlit , SQL</w:t>
            </w:r>
          </w:p>
        </w:tc>
      </w:tr>
      <w:tr w:rsidR="007A1BCE" w:rsidRPr="00805DD4" w14:paraId="39AB14B9" w14:textId="77777777" w:rsidTr="001B245B">
        <w:trPr>
          <w:trHeight w:val="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1050" w14:textId="77777777" w:rsidR="007A1BCE" w:rsidRPr="00805DD4" w:rsidRDefault="007A1BCE" w:rsidP="001B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5DD4">
              <w:rPr>
                <w:rFonts w:ascii="Arial" w:hAnsi="Arial" w:cs="Arial"/>
                <w:b/>
                <w:sz w:val="24"/>
                <w:szCs w:val="24"/>
              </w:rPr>
              <w:t>Domain</w:t>
            </w:r>
          </w:p>
        </w:tc>
        <w:tc>
          <w:tcPr>
            <w:tcW w:w="6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BE94" w14:textId="77777777" w:rsidR="007A1BCE" w:rsidRPr="00805DD4" w:rsidRDefault="007A1BCE" w:rsidP="001B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5DD4">
              <w:rPr>
                <w:rFonts w:ascii="Arial" w:hAnsi="Arial" w:cs="Arial"/>
                <w:b/>
                <w:sz w:val="24"/>
                <w:szCs w:val="24"/>
              </w:rPr>
              <w:t>Transportation</w:t>
            </w:r>
          </w:p>
        </w:tc>
      </w:tr>
    </w:tbl>
    <w:p w14:paraId="68A3F81F" w14:textId="77777777" w:rsidR="00A43376" w:rsidRDefault="00A43376" w:rsidP="00C96AD3">
      <w:pPr>
        <w:pStyle w:val="ContactInfo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321144D" w14:textId="779D4D1B" w:rsidR="00C15054" w:rsidRPr="00C96AD3" w:rsidRDefault="00C15054" w:rsidP="00C551C4">
      <w:pPr>
        <w:pStyle w:val="ContactInfo"/>
        <w:numPr>
          <w:ilvl w:val="0"/>
          <w:numId w:val="5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05DD4">
        <w:rPr>
          <w:rFonts w:ascii="Arial" w:hAnsi="Arial" w:cs="Arial"/>
          <w:b/>
          <w:bCs/>
          <w:sz w:val="24"/>
          <w:szCs w:val="24"/>
          <w:u w:val="single"/>
        </w:rPr>
        <w:t>Project Description:</w:t>
      </w:r>
    </w:p>
    <w:p w14:paraId="6F7DA275" w14:textId="77777777" w:rsidR="00C15054" w:rsidRPr="00805DD4" w:rsidRDefault="00C15054" w:rsidP="00E2685D">
      <w:pPr>
        <w:spacing w:line="276" w:lineRule="auto"/>
        <w:ind w:left="-709"/>
        <w:jc w:val="both"/>
        <w:rPr>
          <w:rFonts w:ascii="Arial" w:hAnsi="Arial" w:cs="Arial"/>
          <w:sz w:val="24"/>
          <w:szCs w:val="24"/>
        </w:rPr>
      </w:pPr>
      <w:r w:rsidRPr="00805DD4">
        <w:rPr>
          <w:rFonts w:ascii="Arial" w:hAnsi="Arial" w:cs="Arial"/>
          <w:sz w:val="24"/>
          <w:szCs w:val="24"/>
        </w:rPr>
        <w:t xml:space="preserve">This project aims at providing bus routes details of 12 Government RTC bus services available on the redbus website using </w:t>
      </w:r>
    </w:p>
    <w:p w14:paraId="5F559182" w14:textId="71658098" w:rsidR="00C15054" w:rsidRPr="00EF56BF" w:rsidRDefault="00C15054" w:rsidP="00EF56BF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56BF">
        <w:rPr>
          <w:rFonts w:ascii="Arial" w:hAnsi="Arial" w:cs="Arial"/>
          <w:b/>
          <w:bCs/>
          <w:sz w:val="24"/>
          <w:szCs w:val="24"/>
        </w:rPr>
        <w:t xml:space="preserve">Data </w:t>
      </w:r>
      <w:r w:rsidR="006206AF" w:rsidRPr="00EF56BF">
        <w:rPr>
          <w:rFonts w:ascii="Arial" w:hAnsi="Arial" w:cs="Arial"/>
          <w:b/>
          <w:bCs/>
          <w:sz w:val="24"/>
          <w:szCs w:val="24"/>
        </w:rPr>
        <w:t>collection</w:t>
      </w:r>
      <w:r w:rsidR="00C60041">
        <w:rPr>
          <w:rFonts w:ascii="Arial" w:hAnsi="Arial" w:cs="Arial"/>
          <w:b/>
          <w:bCs/>
          <w:sz w:val="24"/>
          <w:szCs w:val="24"/>
        </w:rPr>
        <w:t xml:space="preserve"> </w:t>
      </w:r>
      <w:r w:rsidR="006206AF" w:rsidRPr="00EF56BF">
        <w:rPr>
          <w:rFonts w:ascii="Arial" w:hAnsi="Arial" w:cs="Arial"/>
          <w:sz w:val="24"/>
          <w:szCs w:val="24"/>
        </w:rPr>
        <w:t>: Selenium</w:t>
      </w:r>
      <w:r w:rsidRPr="00EF56BF">
        <w:rPr>
          <w:rFonts w:ascii="Arial" w:hAnsi="Arial" w:cs="Arial"/>
          <w:sz w:val="24"/>
          <w:szCs w:val="24"/>
        </w:rPr>
        <w:t xml:space="preserve"> as web scraping tool using python selenium library to scrape </w:t>
      </w:r>
      <w:r w:rsidR="006206AF" w:rsidRPr="00EF56BF">
        <w:rPr>
          <w:rFonts w:ascii="Arial" w:hAnsi="Arial" w:cs="Arial"/>
          <w:sz w:val="24"/>
          <w:szCs w:val="24"/>
        </w:rPr>
        <w:t xml:space="preserve">bus information </w:t>
      </w:r>
    </w:p>
    <w:p w14:paraId="77631AF3" w14:textId="7230AF52" w:rsidR="00C15054" w:rsidRPr="00EF56BF" w:rsidRDefault="006206AF" w:rsidP="00EF56BF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56BF">
        <w:rPr>
          <w:rFonts w:ascii="Arial" w:hAnsi="Arial" w:cs="Arial"/>
          <w:b/>
          <w:bCs/>
          <w:sz w:val="24"/>
          <w:szCs w:val="24"/>
        </w:rPr>
        <w:t>Dat</w:t>
      </w:r>
      <w:r w:rsidR="00BF3A70" w:rsidRPr="00EF56BF">
        <w:rPr>
          <w:rFonts w:ascii="Arial" w:hAnsi="Arial" w:cs="Arial"/>
          <w:b/>
          <w:bCs/>
          <w:sz w:val="24"/>
          <w:szCs w:val="24"/>
        </w:rPr>
        <w:t>a storage</w:t>
      </w:r>
      <w:r w:rsidRPr="00EF56BF">
        <w:rPr>
          <w:rFonts w:ascii="Arial" w:hAnsi="Arial" w:cs="Arial"/>
          <w:sz w:val="24"/>
          <w:szCs w:val="24"/>
        </w:rPr>
        <w:t xml:space="preserve"> :</w:t>
      </w:r>
      <w:r w:rsidR="00C60041">
        <w:rPr>
          <w:rFonts w:ascii="Arial" w:hAnsi="Arial" w:cs="Arial"/>
          <w:sz w:val="24"/>
          <w:szCs w:val="24"/>
        </w:rPr>
        <w:t xml:space="preserve"> </w:t>
      </w:r>
      <w:r w:rsidR="00C15054" w:rsidRPr="00EF56BF">
        <w:rPr>
          <w:rFonts w:ascii="Arial" w:hAnsi="Arial" w:cs="Arial"/>
          <w:sz w:val="24"/>
          <w:szCs w:val="24"/>
        </w:rPr>
        <w:t xml:space="preserve">Collect the scraped data in a csv file  </w:t>
      </w:r>
      <w:r w:rsidRPr="00EF56BF">
        <w:rPr>
          <w:rFonts w:ascii="Arial" w:hAnsi="Arial" w:cs="Arial"/>
          <w:sz w:val="24"/>
          <w:szCs w:val="24"/>
        </w:rPr>
        <w:t>and load to SQL database</w:t>
      </w:r>
    </w:p>
    <w:p w14:paraId="0605E612" w14:textId="09432EC2" w:rsidR="00C15054" w:rsidRPr="00EF56BF" w:rsidRDefault="00C15054" w:rsidP="00EF56BF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56BF">
        <w:rPr>
          <w:rFonts w:ascii="Arial" w:hAnsi="Arial" w:cs="Arial"/>
          <w:b/>
          <w:bCs/>
          <w:sz w:val="24"/>
          <w:szCs w:val="24"/>
        </w:rPr>
        <w:t>Data clean</w:t>
      </w:r>
      <w:r w:rsidR="00CA2B65" w:rsidRPr="00EF56BF">
        <w:rPr>
          <w:rFonts w:ascii="Arial" w:hAnsi="Arial" w:cs="Arial"/>
          <w:b/>
          <w:bCs/>
          <w:sz w:val="24"/>
          <w:szCs w:val="24"/>
        </w:rPr>
        <w:t>s</w:t>
      </w:r>
      <w:r w:rsidRPr="00EF56BF">
        <w:rPr>
          <w:rFonts w:ascii="Arial" w:hAnsi="Arial" w:cs="Arial"/>
          <w:b/>
          <w:bCs/>
          <w:sz w:val="24"/>
          <w:szCs w:val="24"/>
        </w:rPr>
        <w:t>ing</w:t>
      </w:r>
      <w:r w:rsidR="00C60041">
        <w:rPr>
          <w:rFonts w:ascii="Arial" w:hAnsi="Arial" w:cs="Arial"/>
          <w:sz w:val="24"/>
          <w:szCs w:val="24"/>
        </w:rPr>
        <w:t xml:space="preserve"> : </w:t>
      </w:r>
      <w:r w:rsidR="00BF3A70" w:rsidRPr="00EF56BF">
        <w:rPr>
          <w:rFonts w:ascii="Arial" w:hAnsi="Arial" w:cs="Arial"/>
          <w:sz w:val="24"/>
          <w:szCs w:val="24"/>
        </w:rPr>
        <w:t xml:space="preserve">Clean </w:t>
      </w:r>
      <w:r w:rsidR="00CA2B65" w:rsidRPr="00EF56BF">
        <w:rPr>
          <w:rFonts w:ascii="Arial" w:hAnsi="Arial" w:cs="Arial"/>
          <w:sz w:val="24"/>
          <w:szCs w:val="24"/>
        </w:rPr>
        <w:t xml:space="preserve">the data </w:t>
      </w:r>
      <w:r w:rsidR="00BF3A70" w:rsidRPr="00EF56BF">
        <w:rPr>
          <w:rFonts w:ascii="Arial" w:hAnsi="Arial" w:cs="Arial"/>
          <w:sz w:val="24"/>
          <w:szCs w:val="24"/>
        </w:rPr>
        <w:t xml:space="preserve">to filter out relevant information </w:t>
      </w:r>
      <w:r w:rsidR="00CA2B65" w:rsidRPr="00EF56BF">
        <w:rPr>
          <w:rFonts w:ascii="Arial" w:hAnsi="Arial" w:cs="Arial"/>
          <w:sz w:val="24"/>
          <w:szCs w:val="24"/>
        </w:rPr>
        <w:t xml:space="preserve">using </w:t>
      </w:r>
      <w:r w:rsidR="006206AF" w:rsidRPr="00EF56BF">
        <w:rPr>
          <w:rFonts w:ascii="Arial" w:hAnsi="Arial" w:cs="Arial"/>
          <w:sz w:val="24"/>
          <w:szCs w:val="24"/>
        </w:rPr>
        <w:t>pandaSQL</w:t>
      </w:r>
      <w:r w:rsidRPr="00EF56BF">
        <w:rPr>
          <w:rFonts w:ascii="Arial" w:hAnsi="Arial" w:cs="Arial"/>
          <w:sz w:val="24"/>
          <w:szCs w:val="24"/>
        </w:rPr>
        <w:t xml:space="preserve"> Library</w:t>
      </w:r>
    </w:p>
    <w:p w14:paraId="4BB3CBC6" w14:textId="7B33C71E" w:rsidR="00CA2B65" w:rsidRPr="00EF56BF" w:rsidRDefault="00CA2B65" w:rsidP="00EF56BF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56BF">
        <w:rPr>
          <w:rFonts w:ascii="Arial" w:hAnsi="Arial" w:cs="Arial"/>
          <w:b/>
          <w:bCs/>
          <w:sz w:val="24"/>
          <w:szCs w:val="24"/>
        </w:rPr>
        <w:t>Data Visualization Tool</w:t>
      </w:r>
      <w:r w:rsidRPr="00EF56BF">
        <w:rPr>
          <w:rFonts w:ascii="Arial" w:hAnsi="Arial" w:cs="Arial"/>
          <w:sz w:val="24"/>
          <w:szCs w:val="24"/>
        </w:rPr>
        <w:t xml:space="preserve">: </w:t>
      </w:r>
      <w:r w:rsidR="00C15054" w:rsidRPr="00EF56BF">
        <w:rPr>
          <w:rFonts w:ascii="Arial" w:hAnsi="Arial" w:cs="Arial"/>
          <w:sz w:val="24"/>
          <w:szCs w:val="24"/>
        </w:rPr>
        <w:t>Streamlit for displaying scraped on web app with filt</w:t>
      </w:r>
      <w:r w:rsidRPr="00EF56BF">
        <w:rPr>
          <w:rFonts w:ascii="Arial" w:hAnsi="Arial" w:cs="Arial"/>
          <w:sz w:val="24"/>
          <w:szCs w:val="24"/>
        </w:rPr>
        <w:t xml:space="preserve">ers to provide </w:t>
      </w:r>
    </w:p>
    <w:p w14:paraId="0D8AD07A" w14:textId="75B5E6B6" w:rsidR="00CA2B65" w:rsidRPr="00CA2B65" w:rsidRDefault="00CA2B65" w:rsidP="00A03B5B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A2B65">
        <w:rPr>
          <w:rFonts w:ascii="Arial" w:hAnsi="Arial" w:cs="Arial"/>
          <w:sz w:val="24"/>
          <w:szCs w:val="24"/>
        </w:rPr>
        <w:t xml:space="preserve">Easy and better user experience with respective RTC option </w:t>
      </w:r>
      <w:r w:rsidR="00BF3A70">
        <w:rPr>
          <w:rFonts w:ascii="Arial" w:hAnsi="Arial" w:cs="Arial"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 xml:space="preserve"> to filter out </w:t>
      </w:r>
      <w:r w:rsidR="00BF3A70">
        <w:rPr>
          <w:rFonts w:ascii="Arial" w:hAnsi="Arial" w:cs="Arial"/>
          <w:sz w:val="24"/>
          <w:szCs w:val="24"/>
        </w:rPr>
        <w:t>bus routes.</w:t>
      </w:r>
    </w:p>
    <w:p w14:paraId="7F422695" w14:textId="0133BD6D" w:rsidR="00CA2B65" w:rsidRDefault="00CA2B65" w:rsidP="00A03B5B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 routes as per </w:t>
      </w:r>
      <w:r w:rsidR="00BF3A70">
        <w:rPr>
          <w:rFonts w:ascii="Arial" w:hAnsi="Arial" w:cs="Arial"/>
          <w:sz w:val="24"/>
          <w:szCs w:val="24"/>
        </w:rPr>
        <w:t>convenient</w:t>
      </w:r>
      <w:r>
        <w:rPr>
          <w:rFonts w:ascii="Arial" w:hAnsi="Arial" w:cs="Arial"/>
          <w:sz w:val="24"/>
          <w:szCs w:val="24"/>
        </w:rPr>
        <w:t xml:space="preserve"> bus schedule</w:t>
      </w:r>
      <w:r w:rsidR="00BF3A70">
        <w:rPr>
          <w:rFonts w:ascii="Arial" w:hAnsi="Arial" w:cs="Arial"/>
          <w:sz w:val="24"/>
          <w:szCs w:val="24"/>
        </w:rPr>
        <w:t>s along with travel duration.</w:t>
      </w:r>
    </w:p>
    <w:p w14:paraId="2CF3E49C" w14:textId="4B354F96" w:rsidR="00BF3A70" w:rsidRDefault="00BF3A70" w:rsidP="00A03B5B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better seat </w:t>
      </w:r>
      <w:r w:rsidR="00563470">
        <w:rPr>
          <w:rFonts w:ascii="Arial" w:hAnsi="Arial" w:cs="Arial"/>
          <w:sz w:val="24"/>
          <w:szCs w:val="24"/>
        </w:rPr>
        <w:t>type</w:t>
      </w:r>
      <w:r>
        <w:rPr>
          <w:rFonts w:ascii="Arial" w:hAnsi="Arial" w:cs="Arial"/>
          <w:sz w:val="24"/>
          <w:szCs w:val="24"/>
        </w:rPr>
        <w:t xml:space="preserve"> search.</w:t>
      </w:r>
    </w:p>
    <w:p w14:paraId="2FA17808" w14:textId="6C25A88C" w:rsidR="00CA2B65" w:rsidRDefault="00CA2B65" w:rsidP="00A03B5B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services based on star rating</w:t>
      </w:r>
      <w:r w:rsidR="00BF3A70">
        <w:rPr>
          <w:rFonts w:ascii="Arial" w:hAnsi="Arial" w:cs="Arial"/>
          <w:sz w:val="24"/>
          <w:szCs w:val="24"/>
        </w:rPr>
        <w:t>.</w:t>
      </w:r>
    </w:p>
    <w:p w14:paraId="08F28E63" w14:textId="7BBFE816" w:rsidR="00CA2B65" w:rsidRDefault="00CA2B65" w:rsidP="00A03B5B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schedules to determine customer needs based on starting and reaching time</w:t>
      </w:r>
      <w:r w:rsidR="00BF3A70">
        <w:rPr>
          <w:rFonts w:ascii="Arial" w:hAnsi="Arial" w:cs="Arial"/>
          <w:sz w:val="24"/>
          <w:szCs w:val="24"/>
        </w:rPr>
        <w:t>.</w:t>
      </w:r>
    </w:p>
    <w:p w14:paraId="4591BD24" w14:textId="388C1333" w:rsidR="00BF3A70" w:rsidRPr="00E95A04" w:rsidRDefault="00CA2B65" w:rsidP="00E2685D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fare range to choose price as per customer requirements</w:t>
      </w:r>
      <w:r w:rsidR="00BF3A70">
        <w:rPr>
          <w:rFonts w:ascii="Arial" w:hAnsi="Arial" w:cs="Arial"/>
          <w:sz w:val="24"/>
          <w:szCs w:val="24"/>
        </w:rPr>
        <w:t>.</w:t>
      </w:r>
    </w:p>
    <w:p w14:paraId="0FB1049E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C1F60D6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DE1B57A" w14:textId="77777777" w:rsidR="00175E43" w:rsidRDefault="00175E43" w:rsidP="00E2685D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A6BB203" w14:textId="01DA1D11" w:rsidR="00C551C4" w:rsidRDefault="00C15054" w:rsidP="00C551C4">
      <w:pPr>
        <w:pStyle w:val="ListParagraph"/>
        <w:numPr>
          <w:ilvl w:val="0"/>
          <w:numId w:val="5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551C4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Data collection </w:t>
      </w:r>
      <w:r w:rsidR="003A4F8C" w:rsidRPr="00C551C4">
        <w:rPr>
          <w:rFonts w:ascii="Arial" w:hAnsi="Arial" w:cs="Arial"/>
          <w:b/>
          <w:bCs/>
          <w:sz w:val="24"/>
          <w:szCs w:val="24"/>
          <w:u w:val="single"/>
        </w:rPr>
        <w:t>using Python selenium library</w:t>
      </w:r>
    </w:p>
    <w:p w14:paraId="02AC97F5" w14:textId="77777777" w:rsidR="00C551C4" w:rsidRPr="00C551C4" w:rsidRDefault="00C551C4" w:rsidP="00C551C4">
      <w:pPr>
        <w:pStyle w:val="ListParagraph"/>
        <w:spacing w:line="276" w:lineRule="auto"/>
        <w:ind w:left="15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24C736C" w14:textId="409337AB" w:rsidR="00C551C4" w:rsidRDefault="003A4F8C" w:rsidP="00C551C4">
      <w:pPr>
        <w:pStyle w:val="ListParagraph"/>
        <w:spacing w:line="276" w:lineRule="auto"/>
        <w:ind w:left="11"/>
        <w:jc w:val="both"/>
        <w:rPr>
          <w:rFonts w:ascii="Arial" w:hAnsi="Arial" w:cs="Arial"/>
          <w:sz w:val="24"/>
          <w:szCs w:val="24"/>
        </w:rPr>
      </w:pPr>
      <w:r w:rsidRPr="00805DD4">
        <w:rPr>
          <w:rFonts w:ascii="Arial" w:hAnsi="Arial" w:cs="Arial"/>
          <w:b/>
          <w:bCs/>
          <w:sz w:val="24"/>
          <w:szCs w:val="24"/>
        </w:rPr>
        <w:t>Scrap</w:t>
      </w:r>
      <w:r w:rsidR="001D5973" w:rsidRPr="00805DD4">
        <w:rPr>
          <w:rFonts w:ascii="Arial" w:hAnsi="Arial" w:cs="Arial"/>
          <w:b/>
          <w:bCs/>
          <w:sz w:val="24"/>
          <w:szCs w:val="24"/>
        </w:rPr>
        <w:t>ing process steps</w:t>
      </w:r>
      <w:r w:rsidR="001D5973" w:rsidRPr="00805DD4">
        <w:rPr>
          <w:rFonts w:ascii="Arial" w:hAnsi="Arial" w:cs="Arial"/>
          <w:sz w:val="24"/>
          <w:szCs w:val="24"/>
        </w:rPr>
        <w:t xml:space="preserve"> :</w:t>
      </w:r>
    </w:p>
    <w:p w14:paraId="50DBEA0A" w14:textId="77777777" w:rsidR="00C551C4" w:rsidRPr="00C551C4" w:rsidRDefault="00C551C4" w:rsidP="00C551C4">
      <w:pPr>
        <w:pStyle w:val="ListParagraph"/>
        <w:spacing w:line="276" w:lineRule="auto"/>
        <w:ind w:left="11"/>
        <w:jc w:val="both"/>
        <w:rPr>
          <w:rFonts w:ascii="Arial" w:hAnsi="Arial" w:cs="Arial"/>
          <w:sz w:val="24"/>
          <w:szCs w:val="24"/>
        </w:rPr>
      </w:pPr>
    </w:p>
    <w:p w14:paraId="7EA38F4D" w14:textId="08F3E0E5" w:rsidR="00BF3A70" w:rsidRPr="00773331" w:rsidRDefault="006F65C4" w:rsidP="00E2685D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73331">
        <w:rPr>
          <w:rFonts w:ascii="Arial" w:hAnsi="Arial" w:cs="Arial"/>
          <w:sz w:val="24"/>
          <w:szCs w:val="24"/>
        </w:rPr>
        <w:t>F</w:t>
      </w:r>
      <w:r w:rsidR="001D5973" w:rsidRPr="00773331">
        <w:rPr>
          <w:rFonts w:ascii="Arial" w:hAnsi="Arial" w:cs="Arial"/>
          <w:sz w:val="24"/>
          <w:szCs w:val="24"/>
        </w:rPr>
        <w:t xml:space="preserve">unction </w:t>
      </w:r>
      <w:r w:rsidR="001D5973" w:rsidRPr="00773331">
        <w:rPr>
          <w:rFonts w:ascii="Arial" w:hAnsi="Arial" w:cs="Arial"/>
          <w:b/>
          <w:bCs/>
          <w:sz w:val="24"/>
          <w:szCs w:val="24"/>
          <w:lang w:val="en-IN"/>
        </w:rPr>
        <w:t>scroll_to_bottom()</w:t>
      </w:r>
      <w:r w:rsidRPr="00773331">
        <w:rPr>
          <w:rFonts w:ascii="Arial" w:hAnsi="Arial" w:cs="Arial"/>
          <w:b/>
          <w:bCs/>
          <w:sz w:val="24"/>
          <w:szCs w:val="24"/>
          <w:lang w:val="en-IN"/>
        </w:rPr>
        <w:t>:</w:t>
      </w:r>
      <w:r w:rsidR="001D5973" w:rsidRPr="00773331">
        <w:rPr>
          <w:rFonts w:ascii="Arial" w:hAnsi="Arial" w:cs="Arial"/>
          <w:sz w:val="24"/>
          <w:szCs w:val="24"/>
          <w:lang w:val="en-IN"/>
        </w:rPr>
        <w:t xml:space="preserve"> </w:t>
      </w:r>
      <w:r w:rsidRPr="00773331">
        <w:rPr>
          <w:rFonts w:ascii="Arial" w:hAnsi="Arial" w:cs="Arial"/>
          <w:sz w:val="24"/>
          <w:szCs w:val="24"/>
          <w:lang w:val="en-IN"/>
        </w:rPr>
        <w:t>T</w:t>
      </w:r>
      <w:r w:rsidR="001D5973" w:rsidRPr="00773331">
        <w:rPr>
          <w:rFonts w:ascii="Arial" w:hAnsi="Arial" w:cs="Arial"/>
          <w:sz w:val="24"/>
          <w:szCs w:val="24"/>
          <w:lang w:val="en-IN"/>
        </w:rPr>
        <w:t xml:space="preserve">o achieve page scrolling </w:t>
      </w:r>
      <w:r w:rsidR="001D5973" w:rsidRPr="00773331">
        <w:rPr>
          <w:rFonts w:ascii="Arial" w:hAnsi="Arial" w:cs="Arial"/>
          <w:sz w:val="24"/>
          <w:szCs w:val="24"/>
        </w:rPr>
        <w:t xml:space="preserve">to bottom of the page and move to next page to scrape list of route names from the entire page. </w:t>
      </w:r>
    </w:p>
    <w:p w14:paraId="1511BACF" w14:textId="77777777" w:rsidR="00773331" w:rsidRPr="00773331" w:rsidRDefault="006F65C4" w:rsidP="00E2685D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773331">
        <w:rPr>
          <w:rFonts w:ascii="Arial" w:hAnsi="Arial" w:cs="Arial"/>
          <w:sz w:val="24"/>
          <w:szCs w:val="24"/>
        </w:rPr>
        <w:t>F</w:t>
      </w:r>
      <w:r w:rsidR="001D5973" w:rsidRPr="00773331">
        <w:rPr>
          <w:rFonts w:ascii="Arial" w:hAnsi="Arial" w:cs="Arial"/>
          <w:sz w:val="24"/>
          <w:szCs w:val="24"/>
        </w:rPr>
        <w:t xml:space="preserve">unction </w:t>
      </w:r>
      <w:r w:rsidR="001D5973" w:rsidRPr="00773331">
        <w:rPr>
          <w:rFonts w:ascii="Arial" w:hAnsi="Arial" w:cs="Arial"/>
          <w:b/>
          <w:bCs/>
          <w:sz w:val="24"/>
          <w:szCs w:val="24"/>
          <w:lang w:val="en-IN"/>
        </w:rPr>
        <w:t>page_navigation(</w:t>
      </w:r>
      <w:r w:rsidRPr="00773331">
        <w:rPr>
          <w:rFonts w:ascii="Arial" w:hAnsi="Arial" w:cs="Arial"/>
          <w:b/>
          <w:bCs/>
          <w:sz w:val="24"/>
          <w:szCs w:val="24"/>
          <w:lang w:val="en-IN"/>
        </w:rPr>
        <w:t>):</w:t>
      </w:r>
      <w:r w:rsidR="001D5973" w:rsidRPr="00773331">
        <w:rPr>
          <w:rFonts w:ascii="Arial" w:hAnsi="Arial" w:cs="Arial"/>
          <w:sz w:val="24"/>
          <w:szCs w:val="24"/>
          <w:lang w:val="en-IN"/>
        </w:rPr>
        <w:t xml:space="preserve"> </w:t>
      </w:r>
      <w:r w:rsidRPr="00773331">
        <w:rPr>
          <w:rFonts w:ascii="Arial" w:hAnsi="Arial" w:cs="Arial"/>
          <w:sz w:val="24"/>
          <w:szCs w:val="24"/>
        </w:rPr>
        <w:t>S</w:t>
      </w:r>
      <w:r w:rsidR="00DF78CB" w:rsidRPr="00773331">
        <w:rPr>
          <w:rFonts w:ascii="Arial" w:hAnsi="Arial" w:cs="Arial"/>
          <w:sz w:val="24"/>
          <w:szCs w:val="24"/>
        </w:rPr>
        <w:t>crape</w:t>
      </w:r>
      <w:r w:rsidRPr="00773331">
        <w:rPr>
          <w:rFonts w:ascii="Arial" w:hAnsi="Arial" w:cs="Arial"/>
          <w:sz w:val="24"/>
          <w:szCs w:val="24"/>
        </w:rPr>
        <w:t>s</w:t>
      </w:r>
      <w:r w:rsidR="00DF78CB" w:rsidRPr="00773331">
        <w:rPr>
          <w:rFonts w:ascii="Arial" w:hAnsi="Arial" w:cs="Arial"/>
          <w:sz w:val="24"/>
          <w:szCs w:val="24"/>
        </w:rPr>
        <w:t xml:space="preserve"> route names  </w:t>
      </w:r>
      <w:r w:rsidR="008B24DC" w:rsidRPr="00773331">
        <w:rPr>
          <w:rFonts w:ascii="Arial" w:hAnsi="Arial" w:cs="Arial"/>
          <w:sz w:val="24"/>
          <w:szCs w:val="24"/>
        </w:rPr>
        <w:t xml:space="preserve">matching the xpath expression </w:t>
      </w:r>
      <w:r w:rsidR="003A4F8C" w:rsidRPr="00773331">
        <w:rPr>
          <w:rFonts w:ascii="Arial" w:hAnsi="Arial" w:cs="Arial"/>
          <w:sz w:val="24"/>
          <w:szCs w:val="24"/>
        </w:rPr>
        <w:t xml:space="preserve">for each government bus rtc service on the redbus website </w:t>
      </w:r>
      <w:r w:rsidR="00DF78CB" w:rsidRPr="00773331">
        <w:rPr>
          <w:rFonts w:ascii="Arial" w:hAnsi="Arial" w:cs="Arial"/>
          <w:sz w:val="24"/>
          <w:szCs w:val="24"/>
        </w:rPr>
        <w:t>and r</w:t>
      </w:r>
      <w:r w:rsidR="003A4F8C" w:rsidRPr="00773331">
        <w:rPr>
          <w:rFonts w:ascii="Arial" w:hAnsi="Arial" w:cs="Arial"/>
          <w:sz w:val="24"/>
          <w:szCs w:val="24"/>
        </w:rPr>
        <w:t>oute lin</w:t>
      </w:r>
      <w:r w:rsidR="00DF78CB" w:rsidRPr="00773331">
        <w:rPr>
          <w:rFonts w:ascii="Arial" w:hAnsi="Arial" w:cs="Arial"/>
          <w:sz w:val="24"/>
          <w:szCs w:val="24"/>
        </w:rPr>
        <w:t xml:space="preserve">k </w:t>
      </w:r>
      <w:r w:rsidR="0051090C" w:rsidRPr="00773331">
        <w:rPr>
          <w:rFonts w:ascii="Arial" w:hAnsi="Arial" w:cs="Arial"/>
          <w:sz w:val="24"/>
          <w:szCs w:val="24"/>
        </w:rPr>
        <w:t xml:space="preserve">URL </w:t>
      </w:r>
      <w:r w:rsidR="006B19AB" w:rsidRPr="00773331">
        <w:rPr>
          <w:rFonts w:ascii="Arial" w:hAnsi="Arial" w:cs="Arial"/>
          <w:sz w:val="24"/>
          <w:szCs w:val="24"/>
        </w:rPr>
        <w:t>from hyperlink (href ) attribute</w:t>
      </w:r>
      <w:r w:rsidR="0051090C" w:rsidRPr="00773331">
        <w:rPr>
          <w:rFonts w:ascii="Arial" w:hAnsi="Arial" w:cs="Arial"/>
          <w:sz w:val="24"/>
          <w:szCs w:val="24"/>
        </w:rPr>
        <w:t xml:space="preserve"> which is used in next step to fetch the bus detail.</w:t>
      </w:r>
    </w:p>
    <w:p w14:paraId="1043E59D" w14:textId="3E09B280" w:rsidR="00BF3A70" w:rsidRPr="00773331" w:rsidRDefault="006F65C4" w:rsidP="00E2685D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773331">
        <w:rPr>
          <w:rFonts w:ascii="Arial" w:hAnsi="Arial" w:cs="Arial"/>
          <w:sz w:val="24"/>
          <w:szCs w:val="24"/>
          <w:lang w:val="en-IN"/>
        </w:rPr>
        <w:t>F</w:t>
      </w:r>
      <w:r w:rsidR="00DF78CB" w:rsidRPr="00773331">
        <w:rPr>
          <w:rFonts w:ascii="Arial" w:hAnsi="Arial" w:cs="Arial"/>
          <w:sz w:val="24"/>
          <w:szCs w:val="24"/>
          <w:lang w:val="en-IN"/>
        </w:rPr>
        <w:t>unction</w:t>
      </w:r>
      <w:r w:rsidR="00DF78CB" w:rsidRPr="00773331">
        <w:rPr>
          <w:rFonts w:ascii="Arial" w:hAnsi="Arial" w:cs="Arial"/>
          <w:b/>
          <w:bCs/>
          <w:sz w:val="24"/>
          <w:szCs w:val="24"/>
          <w:lang w:val="en-IN"/>
        </w:rPr>
        <w:t> bus_route_details()</w:t>
      </w:r>
      <w:r w:rsidR="00DF78CB" w:rsidRPr="00773331">
        <w:rPr>
          <w:rFonts w:ascii="Arial" w:hAnsi="Arial" w:cs="Arial"/>
          <w:sz w:val="24"/>
          <w:szCs w:val="24"/>
          <w:lang w:val="en-IN"/>
        </w:rPr>
        <w:t xml:space="preserve"> </w:t>
      </w:r>
      <w:r w:rsidRPr="00773331">
        <w:rPr>
          <w:rFonts w:ascii="Arial" w:hAnsi="Arial" w:cs="Arial"/>
          <w:sz w:val="24"/>
          <w:szCs w:val="24"/>
          <w:lang w:val="en-IN"/>
        </w:rPr>
        <w:t>:</w:t>
      </w:r>
      <w:r w:rsidR="00BD695D" w:rsidRPr="00773331">
        <w:rPr>
          <w:rFonts w:ascii="Arial" w:hAnsi="Arial" w:cs="Arial"/>
          <w:sz w:val="24"/>
          <w:szCs w:val="24"/>
          <w:lang w:val="en-IN"/>
        </w:rPr>
        <w:t xml:space="preserve"> </w:t>
      </w:r>
      <w:r w:rsidR="0051090C" w:rsidRPr="00773331">
        <w:rPr>
          <w:rFonts w:ascii="Arial" w:hAnsi="Arial" w:cs="Arial"/>
          <w:sz w:val="24"/>
          <w:szCs w:val="24"/>
          <w:lang w:val="en-IN"/>
        </w:rPr>
        <w:t xml:space="preserve">This function fetches all the bus information for a given route link. If there are multiple </w:t>
      </w:r>
      <w:r w:rsidR="00BD695D" w:rsidRPr="00773331">
        <w:rPr>
          <w:rFonts w:ascii="Arial" w:hAnsi="Arial" w:cs="Arial"/>
          <w:sz w:val="24"/>
          <w:szCs w:val="24"/>
          <w:lang w:val="en-IN"/>
        </w:rPr>
        <w:t xml:space="preserve">Govt Bus services present , it will unhide the bus information of all Govt Bus Service, then it will scrape all the bus details mentioned below for both Govt and Private Bus Services and creates a list for each column. </w:t>
      </w:r>
    </w:p>
    <w:p w14:paraId="1F794FA4" w14:textId="409EC2C9" w:rsidR="00BD695D" w:rsidRPr="00BF3A70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BF3A70">
        <w:rPr>
          <w:rFonts w:ascii="Arial" w:hAnsi="Arial" w:cs="Arial"/>
          <w:sz w:val="24"/>
          <w:szCs w:val="24"/>
          <w:lang w:val="en-IN"/>
        </w:rPr>
        <w:t xml:space="preserve">Bus name </w:t>
      </w:r>
    </w:p>
    <w:p w14:paraId="0BF110D6" w14:textId="77777777" w:rsidR="00BD695D" w:rsidRPr="00805DD4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 xml:space="preserve">Bus type(Sleeper/Seater/AC/Non-AC </w:t>
      </w:r>
    </w:p>
    <w:p w14:paraId="3A1F9572" w14:textId="77777777" w:rsidR="00BD695D" w:rsidRPr="00805DD4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>Departing time</w:t>
      </w:r>
    </w:p>
    <w:p w14:paraId="68B4F6A0" w14:textId="77777777" w:rsidR="00BD695D" w:rsidRPr="00805DD4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>Duration</w:t>
      </w:r>
    </w:p>
    <w:p w14:paraId="01664B85" w14:textId="77777777" w:rsidR="00BD695D" w:rsidRPr="00805DD4" w:rsidRDefault="00BD695D" w:rsidP="00E95A04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>Reaching Time</w:t>
      </w:r>
    </w:p>
    <w:p w14:paraId="4C6BD64D" w14:textId="77777777" w:rsidR="00BD695D" w:rsidRPr="00805DD4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>Bus Ticket Price</w:t>
      </w:r>
    </w:p>
    <w:p w14:paraId="60092F86" w14:textId="77777777" w:rsidR="00BD695D" w:rsidRPr="00805DD4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 xml:space="preserve">Bus Seat Availability , </w:t>
      </w:r>
    </w:p>
    <w:p w14:paraId="0B0FBE81" w14:textId="77777777" w:rsidR="004D6D7C" w:rsidRDefault="00BD695D" w:rsidP="00E2685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805DD4">
        <w:rPr>
          <w:rFonts w:ascii="Arial" w:hAnsi="Arial" w:cs="Arial"/>
          <w:sz w:val="24"/>
          <w:szCs w:val="24"/>
          <w:lang w:val="en-IN"/>
        </w:rPr>
        <w:t xml:space="preserve">Bus Star Rating </w:t>
      </w:r>
    </w:p>
    <w:p w14:paraId="0409C364" w14:textId="77777777" w:rsidR="00D823B8" w:rsidRDefault="00BD695D" w:rsidP="00D823B8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D6D7C">
        <w:rPr>
          <w:rFonts w:ascii="Arial" w:hAnsi="Arial" w:cs="Arial"/>
          <w:sz w:val="24"/>
          <w:szCs w:val="24"/>
          <w:lang w:val="en-IN"/>
        </w:rPr>
        <w:t>Added logic for handling exception if star rating is not present for any of the bus service.</w:t>
      </w:r>
      <w:r w:rsidR="004D6D7C">
        <w:rPr>
          <w:rFonts w:ascii="Arial" w:hAnsi="Arial" w:cs="Arial"/>
          <w:sz w:val="24"/>
          <w:szCs w:val="24"/>
          <w:lang w:val="en-IN"/>
        </w:rPr>
        <w:t xml:space="preserve"> </w:t>
      </w:r>
      <w:r w:rsidRPr="006A25FE">
        <w:rPr>
          <w:rFonts w:ascii="Arial" w:hAnsi="Arial" w:cs="Arial"/>
          <w:sz w:val="24"/>
          <w:szCs w:val="24"/>
          <w:lang w:val="en-IN"/>
        </w:rPr>
        <w:t>Convert above lists to a pandas dataframe using dictionary.</w:t>
      </w:r>
    </w:p>
    <w:p w14:paraId="57D8E51F" w14:textId="22EC333E" w:rsidR="00C15054" w:rsidRPr="003A2D9E" w:rsidRDefault="00805DD4" w:rsidP="003A2D9E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3A2D9E">
        <w:rPr>
          <w:rFonts w:ascii="Arial" w:hAnsi="Arial" w:cs="Arial"/>
          <w:sz w:val="24"/>
          <w:szCs w:val="24"/>
        </w:rPr>
        <w:t>For each Govt bus service, a separate jupyter notebook has been created. It performs below steps,</w:t>
      </w:r>
    </w:p>
    <w:p w14:paraId="561AD424" w14:textId="200B3660" w:rsidR="00805DD4" w:rsidRPr="00463055" w:rsidRDefault="00805DD4" w:rsidP="00463055">
      <w:pPr>
        <w:pStyle w:val="ListParagraph"/>
        <w:numPr>
          <w:ilvl w:val="0"/>
          <w:numId w:val="6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3055">
        <w:rPr>
          <w:rFonts w:ascii="Arial" w:hAnsi="Arial" w:cs="Arial"/>
          <w:sz w:val="24"/>
          <w:szCs w:val="24"/>
        </w:rPr>
        <w:t>Find the route name and route links using page_navigation function and store it in a list</w:t>
      </w:r>
      <w:r w:rsidR="004D6D7C" w:rsidRPr="00463055">
        <w:rPr>
          <w:rFonts w:ascii="Arial" w:hAnsi="Arial" w:cs="Arial"/>
          <w:sz w:val="24"/>
          <w:szCs w:val="24"/>
        </w:rPr>
        <w:t>.</w:t>
      </w:r>
    </w:p>
    <w:p w14:paraId="280663D1" w14:textId="70C96F1B" w:rsidR="00820941" w:rsidRDefault="00805DD4" w:rsidP="00E95A04">
      <w:pPr>
        <w:pStyle w:val="ListParagraph"/>
        <w:spacing w:line="276" w:lineRule="auto"/>
        <w:ind w:left="11"/>
        <w:jc w:val="both"/>
        <w:rPr>
          <w:rFonts w:ascii="Arial" w:hAnsi="Arial" w:cs="Arial"/>
          <w:sz w:val="24"/>
          <w:szCs w:val="24"/>
        </w:rPr>
      </w:pPr>
      <w:r w:rsidRPr="00805D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1D1A3" wp14:editId="11A733E0">
            <wp:extent cx="5549265" cy="1586865"/>
            <wp:effectExtent l="0" t="0" r="0" b="0"/>
            <wp:docPr id="4086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53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9099" w14:textId="77777777" w:rsidR="00E95A04" w:rsidRPr="00820941" w:rsidRDefault="00E95A04" w:rsidP="00E95A04">
      <w:pPr>
        <w:pStyle w:val="ListParagraph"/>
        <w:spacing w:line="276" w:lineRule="auto"/>
        <w:ind w:left="11"/>
        <w:jc w:val="both"/>
        <w:rPr>
          <w:rFonts w:ascii="Arial" w:hAnsi="Arial" w:cs="Arial"/>
          <w:sz w:val="24"/>
          <w:szCs w:val="24"/>
        </w:rPr>
      </w:pPr>
    </w:p>
    <w:p w14:paraId="08A402F0" w14:textId="60564DA5" w:rsidR="00C647AB" w:rsidRPr="00463055" w:rsidRDefault="00805DD4" w:rsidP="00463055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3055">
        <w:rPr>
          <w:rFonts w:ascii="Arial" w:hAnsi="Arial" w:cs="Arial"/>
          <w:sz w:val="24"/>
          <w:szCs w:val="24"/>
        </w:rPr>
        <w:lastRenderedPageBreak/>
        <w:t xml:space="preserve">Loop through the list and find the bus details using </w:t>
      </w:r>
      <w:r w:rsidRPr="00463055">
        <w:rPr>
          <w:rFonts w:ascii="Arial" w:hAnsi="Arial" w:cs="Arial"/>
          <w:sz w:val="24"/>
          <w:szCs w:val="24"/>
          <w:lang w:val="en-IN"/>
        </w:rPr>
        <w:t xml:space="preserve">bus_route_details function. A dataframe is created for each route which is finally concatenated to a single master dataframe. </w:t>
      </w:r>
    </w:p>
    <w:p w14:paraId="1A915D0D" w14:textId="77777777" w:rsidR="00C647AB" w:rsidRPr="00C647AB" w:rsidRDefault="00C647AB" w:rsidP="00E2685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A2FBAF" w14:textId="77777777" w:rsidR="00C647AB" w:rsidRPr="00C647AB" w:rsidRDefault="00C647AB" w:rsidP="00E2685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BDBC59" w14:textId="3AD7ECCB" w:rsidR="00805DD4" w:rsidRDefault="00805DD4" w:rsidP="00E2685D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805D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5148FB" wp14:editId="0153782F">
            <wp:extent cx="5471160" cy="2903220"/>
            <wp:effectExtent l="0" t="0" r="0" b="0"/>
            <wp:docPr id="9561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6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384" cy="29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8903" w14:textId="77777777" w:rsidR="00D840C0" w:rsidRDefault="00D840C0" w:rsidP="00E2685D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9FEBCAD" w14:textId="77777777" w:rsidR="00D840C0" w:rsidRPr="00805DD4" w:rsidRDefault="00D840C0" w:rsidP="00E2685D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F596CB5" w14:textId="6E7EAD50" w:rsidR="00805DD4" w:rsidRPr="00BA6C5E" w:rsidRDefault="00805DD4" w:rsidP="00BA6C5E">
      <w:pPr>
        <w:pStyle w:val="ListParagraph"/>
        <w:numPr>
          <w:ilvl w:val="0"/>
          <w:numId w:val="62"/>
        </w:numPr>
        <w:spacing w:line="276" w:lineRule="auto"/>
        <w:rPr>
          <w:rFonts w:ascii="Arial" w:hAnsi="Arial" w:cs="Arial"/>
          <w:sz w:val="24"/>
          <w:szCs w:val="24"/>
        </w:rPr>
      </w:pPr>
      <w:r w:rsidRPr="00BA6C5E">
        <w:rPr>
          <w:rFonts w:ascii="Arial" w:hAnsi="Arial" w:cs="Arial"/>
          <w:sz w:val="24"/>
          <w:szCs w:val="24"/>
          <w:lang w:val="en-IN"/>
        </w:rPr>
        <w:t>This master dataframe is written to a csv file with respective govt bus service name.</w:t>
      </w:r>
    </w:p>
    <w:p w14:paraId="7F1CED80" w14:textId="7EF56DA4" w:rsidR="00805DD4" w:rsidRDefault="00805DD4" w:rsidP="00BA6C5E">
      <w:pPr>
        <w:pStyle w:val="ListParagraph"/>
        <w:numPr>
          <w:ilvl w:val="0"/>
          <w:numId w:val="6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A6C5E">
        <w:rPr>
          <w:rFonts w:ascii="Arial" w:hAnsi="Arial" w:cs="Arial"/>
          <w:sz w:val="24"/>
          <w:szCs w:val="24"/>
        </w:rPr>
        <w:t>This process is repeated in separate jupyter notebook for all the govt bus services.</w:t>
      </w:r>
    </w:p>
    <w:p w14:paraId="49A22243" w14:textId="77777777" w:rsidR="00D840C0" w:rsidRPr="00BA6C5E" w:rsidRDefault="00D840C0" w:rsidP="00D840C0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75F994" w14:textId="1DA0D201" w:rsidR="0033059F" w:rsidRPr="00866594" w:rsidRDefault="00A03B5B" w:rsidP="00866594">
      <w:pPr>
        <w:pStyle w:val="ListParagraph"/>
        <w:numPr>
          <w:ilvl w:val="0"/>
          <w:numId w:val="5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66594">
        <w:rPr>
          <w:rFonts w:ascii="Arial" w:hAnsi="Arial" w:cs="Arial"/>
          <w:b/>
          <w:bCs/>
          <w:sz w:val="24"/>
          <w:szCs w:val="24"/>
          <w:u w:val="single"/>
        </w:rPr>
        <w:t>Database creation and storage</w:t>
      </w:r>
      <w:r w:rsidRPr="00866594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50D05AFA" w14:textId="3D9EA2EF" w:rsidR="0033059F" w:rsidRPr="00A03B5B" w:rsidRDefault="0033059F" w:rsidP="00A03B5B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03B5B">
        <w:rPr>
          <w:rFonts w:ascii="Arial" w:hAnsi="Arial" w:cs="Arial"/>
          <w:sz w:val="24"/>
          <w:szCs w:val="24"/>
        </w:rPr>
        <w:t>In MySQL,</w:t>
      </w:r>
      <w:r w:rsidR="00A03B5B" w:rsidRPr="00A03B5B">
        <w:rPr>
          <w:rFonts w:ascii="Arial" w:hAnsi="Arial" w:cs="Arial"/>
          <w:sz w:val="24"/>
          <w:szCs w:val="24"/>
        </w:rPr>
        <w:t xml:space="preserve"> c</w:t>
      </w:r>
      <w:r w:rsidRPr="00A03B5B">
        <w:rPr>
          <w:rFonts w:ascii="Arial" w:hAnsi="Arial" w:cs="Arial"/>
          <w:sz w:val="24"/>
          <w:szCs w:val="24"/>
        </w:rPr>
        <w:t>reate a database schema (</w:t>
      </w:r>
      <w:r w:rsidRPr="00A03B5B">
        <w:rPr>
          <w:rFonts w:ascii="Arial" w:hAnsi="Arial" w:cs="Arial"/>
          <w:b/>
          <w:bCs/>
          <w:sz w:val="24"/>
          <w:szCs w:val="24"/>
        </w:rPr>
        <w:t>Redbus</w:t>
      </w:r>
      <w:r w:rsidRPr="00A03B5B">
        <w:rPr>
          <w:rFonts w:ascii="Arial" w:hAnsi="Arial" w:cs="Arial"/>
          <w:sz w:val="24"/>
          <w:szCs w:val="24"/>
        </w:rPr>
        <w:t xml:space="preserve">)and create a table </w:t>
      </w:r>
      <w:r w:rsidR="00A03B5B" w:rsidRPr="00A03B5B">
        <w:rPr>
          <w:rFonts w:ascii="Arial" w:hAnsi="Arial" w:cs="Arial"/>
          <w:sz w:val="24"/>
          <w:szCs w:val="24"/>
        </w:rPr>
        <w:t>(</w:t>
      </w:r>
      <w:r w:rsidR="00A03B5B" w:rsidRPr="00A03B5B">
        <w:rPr>
          <w:rFonts w:ascii="Arial" w:hAnsi="Arial" w:cs="Arial"/>
          <w:b/>
          <w:bCs/>
          <w:sz w:val="24"/>
          <w:szCs w:val="24"/>
        </w:rPr>
        <w:t>bus_routes</w:t>
      </w:r>
      <w:r w:rsidR="00A03B5B" w:rsidRPr="00A03B5B">
        <w:rPr>
          <w:rFonts w:ascii="Arial" w:hAnsi="Arial" w:cs="Arial"/>
          <w:sz w:val="24"/>
          <w:szCs w:val="24"/>
        </w:rPr>
        <w:t>)</w:t>
      </w:r>
      <w:r w:rsidRPr="00A03B5B">
        <w:rPr>
          <w:rFonts w:ascii="Arial" w:hAnsi="Arial" w:cs="Arial"/>
          <w:sz w:val="24"/>
          <w:szCs w:val="24"/>
        </w:rPr>
        <w:t xml:space="preserve"> to store the bus details</w:t>
      </w:r>
      <w:r w:rsidR="00A03B5B" w:rsidRPr="00A03B5B">
        <w:rPr>
          <w:rFonts w:ascii="Arial" w:hAnsi="Arial" w:cs="Arial"/>
          <w:sz w:val="24"/>
          <w:szCs w:val="24"/>
        </w:rPr>
        <w:t>.</w:t>
      </w:r>
    </w:p>
    <w:p w14:paraId="0123D69A" w14:textId="1461294A" w:rsidR="00A43376" w:rsidRDefault="00805DD4" w:rsidP="00A03B5B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03B5B">
        <w:rPr>
          <w:rFonts w:ascii="Arial" w:hAnsi="Arial" w:cs="Arial"/>
          <w:sz w:val="24"/>
          <w:szCs w:val="24"/>
        </w:rPr>
        <w:t>Read the csv file</w:t>
      </w:r>
      <w:r w:rsidR="0033059F" w:rsidRPr="00A03B5B">
        <w:rPr>
          <w:rFonts w:ascii="Arial" w:hAnsi="Arial" w:cs="Arial"/>
          <w:sz w:val="24"/>
          <w:szCs w:val="24"/>
        </w:rPr>
        <w:t xml:space="preserve"> of each govt bus service</w:t>
      </w:r>
      <w:r w:rsidRPr="00A03B5B">
        <w:rPr>
          <w:rFonts w:ascii="Arial" w:hAnsi="Arial" w:cs="Arial"/>
          <w:sz w:val="24"/>
          <w:szCs w:val="24"/>
        </w:rPr>
        <w:t xml:space="preserve"> and create a consolidated pandas dataframe. </w:t>
      </w:r>
    </w:p>
    <w:p w14:paraId="39474086" w14:textId="77777777" w:rsidR="00D840C0" w:rsidRDefault="00D840C0" w:rsidP="00D840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795196" w14:textId="77777777" w:rsidR="00D840C0" w:rsidRDefault="00D840C0" w:rsidP="00D840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AC22A6" w14:textId="77777777" w:rsidR="00D840C0" w:rsidRDefault="00D840C0" w:rsidP="00D840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740242" w14:textId="77777777" w:rsidR="00D840C0" w:rsidRDefault="00D840C0" w:rsidP="00D840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49A456" w14:textId="77777777" w:rsidR="00D840C0" w:rsidRPr="00D840C0" w:rsidRDefault="00D840C0" w:rsidP="00D840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19CE84" w14:textId="38E3403B" w:rsidR="00A03B5B" w:rsidRPr="005025BB" w:rsidRDefault="00A03B5B" w:rsidP="005025BB">
      <w:pPr>
        <w:pStyle w:val="ListParagraph"/>
        <w:numPr>
          <w:ilvl w:val="0"/>
          <w:numId w:val="5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25B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Data preprocessing and cleaning</w:t>
      </w:r>
      <w:r w:rsidRPr="005025BB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37F87E1C" w14:textId="65F9DA78" w:rsidR="0033059F" w:rsidRDefault="00805DD4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part of data cleansing</w:t>
      </w:r>
      <w:r w:rsidR="0033059F">
        <w:rPr>
          <w:rFonts w:ascii="Arial" w:hAnsi="Arial" w:cs="Arial"/>
          <w:sz w:val="24"/>
          <w:szCs w:val="24"/>
        </w:rPr>
        <w:t xml:space="preserve"> below operations are performed on this dataframe</w:t>
      </w:r>
    </w:p>
    <w:p w14:paraId="6778E704" w14:textId="09B7EE80" w:rsidR="00805DD4" w:rsidRDefault="0033059F" w:rsidP="00E2685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Name Correction</w:t>
      </w:r>
    </w:p>
    <w:p w14:paraId="740D5115" w14:textId="78877037" w:rsidR="0033059F" w:rsidRDefault="0033059F" w:rsidP="00E2685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Fetch Numeric value for Seat Availability Column</w:t>
      </w:r>
    </w:p>
    <w:p w14:paraId="46EFAAE0" w14:textId="262AA817" w:rsidR="0033059F" w:rsidRDefault="0033059F" w:rsidP="00E2685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Null record handling </w:t>
      </w:r>
    </w:p>
    <w:p w14:paraId="2749C54C" w14:textId="0E7716F2" w:rsidR="0033059F" w:rsidRDefault="0033059F" w:rsidP="00E2685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Formatted the RTC Name using file name column</w:t>
      </w:r>
    </w:p>
    <w:p w14:paraId="6FF45B42" w14:textId="4EA8BAF8" w:rsidR="0033059F" w:rsidRDefault="0033059F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cleansed dataframe to load the data into </w:t>
      </w:r>
      <w:r w:rsidRPr="00A03B5B">
        <w:rPr>
          <w:rFonts w:ascii="Arial" w:hAnsi="Arial" w:cs="Arial"/>
          <w:b/>
          <w:bCs/>
          <w:sz w:val="24"/>
          <w:szCs w:val="24"/>
        </w:rPr>
        <w:t>redbus.bus_route</w:t>
      </w:r>
      <w:r>
        <w:rPr>
          <w:rFonts w:ascii="Arial" w:hAnsi="Arial" w:cs="Arial"/>
          <w:sz w:val="24"/>
          <w:szCs w:val="24"/>
        </w:rPr>
        <w:t xml:space="preserve"> table in </w:t>
      </w:r>
      <w:r w:rsidR="00A03B5B">
        <w:rPr>
          <w:rFonts w:ascii="Arial" w:hAnsi="Arial" w:cs="Arial"/>
          <w:sz w:val="24"/>
          <w:szCs w:val="24"/>
        </w:rPr>
        <w:t>MySQL.</w:t>
      </w:r>
    </w:p>
    <w:p w14:paraId="2396CD94" w14:textId="49F55EC4" w:rsidR="0033059F" w:rsidRDefault="0033059F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05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415BBE" wp14:editId="5B7E469D">
            <wp:extent cx="5250180" cy="3454461"/>
            <wp:effectExtent l="0" t="0" r="7620" b="0"/>
            <wp:docPr id="44336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5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145" cy="34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B4B9" w14:textId="39816084" w:rsidR="00863E4E" w:rsidRDefault="00863E4E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B7C69C2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A8BBFB3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7D301E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7CFE2F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5368F5C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37F41" w14:textId="77777777" w:rsidR="00A43376" w:rsidRDefault="00A43376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CBA3B6" w14:textId="6524D6EC" w:rsidR="00482929" w:rsidRPr="00EC2EB7" w:rsidRDefault="00482929" w:rsidP="00EC2EB7">
      <w:pPr>
        <w:pStyle w:val="ListParagraph"/>
        <w:numPr>
          <w:ilvl w:val="0"/>
          <w:numId w:val="5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C2EB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Data Filtering and display in Streamlit Web app</w:t>
      </w:r>
      <w:r w:rsidR="007A1BCE" w:rsidRPr="00EC2EB7">
        <w:rPr>
          <w:rFonts w:ascii="Arial" w:hAnsi="Arial" w:cs="Arial"/>
          <w:b/>
          <w:bCs/>
          <w:sz w:val="24"/>
          <w:szCs w:val="24"/>
        </w:rPr>
        <w:t>:</w:t>
      </w:r>
    </w:p>
    <w:p w14:paraId="74718FB9" w14:textId="52DA6153" w:rsidR="007A1BCE" w:rsidRPr="00DA7E96" w:rsidRDefault="007A1BCE" w:rsidP="00DA7E96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DA7E96">
        <w:rPr>
          <w:rFonts w:ascii="Arial" w:hAnsi="Arial" w:cs="Arial"/>
          <w:sz w:val="24"/>
          <w:szCs w:val="24"/>
        </w:rPr>
        <w:t xml:space="preserve">Function </w:t>
      </w:r>
      <w:r w:rsidRPr="00DA7E96">
        <w:rPr>
          <w:rFonts w:ascii="Arial" w:hAnsi="Arial" w:cs="Arial"/>
          <w:b/>
          <w:bCs/>
          <w:sz w:val="24"/>
          <w:szCs w:val="24"/>
          <w:lang w:val="en-IN"/>
        </w:rPr>
        <w:t xml:space="preserve">get_mysqldata(query) </w:t>
      </w:r>
      <w:r w:rsidRPr="00DA7E96">
        <w:rPr>
          <w:rFonts w:ascii="Arial" w:hAnsi="Arial" w:cs="Arial"/>
          <w:sz w:val="24"/>
          <w:szCs w:val="24"/>
          <w:lang w:val="en-IN"/>
        </w:rPr>
        <w:t xml:space="preserve"> is to establish MYSQL connection and </w:t>
      </w:r>
      <w:r w:rsidR="00301FCD">
        <w:rPr>
          <w:rFonts w:ascii="Arial" w:hAnsi="Arial" w:cs="Arial"/>
          <w:sz w:val="24"/>
          <w:szCs w:val="24"/>
          <w:lang w:val="en-IN"/>
        </w:rPr>
        <w:t>pull data using</w:t>
      </w:r>
      <w:r w:rsidRPr="00DA7E96">
        <w:rPr>
          <w:rFonts w:ascii="Arial" w:hAnsi="Arial" w:cs="Arial"/>
          <w:sz w:val="24"/>
          <w:szCs w:val="24"/>
          <w:lang w:val="en-IN"/>
        </w:rPr>
        <w:t xml:space="preserve"> SQL alchemy engine</w:t>
      </w:r>
      <w:r w:rsidR="00301FCD">
        <w:rPr>
          <w:rFonts w:ascii="Arial" w:hAnsi="Arial" w:cs="Arial"/>
          <w:sz w:val="24"/>
          <w:szCs w:val="24"/>
          <w:lang w:val="en-IN"/>
        </w:rPr>
        <w:t xml:space="preserve"> to pandas dataframe</w:t>
      </w:r>
    </w:p>
    <w:p w14:paraId="08EC1604" w14:textId="77777777" w:rsidR="00661B55" w:rsidRDefault="007A1BCE" w:rsidP="00DA7E96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E96">
        <w:rPr>
          <w:rFonts w:ascii="Arial" w:hAnsi="Arial" w:cs="Arial"/>
          <w:sz w:val="24"/>
          <w:szCs w:val="24"/>
        </w:rPr>
        <w:t>Streamlit styling options</w:t>
      </w:r>
      <w:r w:rsidR="00661B55">
        <w:rPr>
          <w:rFonts w:ascii="Arial" w:hAnsi="Arial" w:cs="Arial"/>
          <w:sz w:val="24"/>
          <w:szCs w:val="24"/>
        </w:rPr>
        <w:t xml:space="preserve"> like wide mode</w:t>
      </w:r>
      <w:r w:rsidRPr="00DA7E96">
        <w:rPr>
          <w:rFonts w:ascii="Arial" w:hAnsi="Arial" w:cs="Arial"/>
          <w:sz w:val="24"/>
          <w:szCs w:val="24"/>
        </w:rPr>
        <w:t xml:space="preserve"> used for better user experience</w:t>
      </w:r>
    </w:p>
    <w:p w14:paraId="247F8944" w14:textId="77777777" w:rsidR="004E4E89" w:rsidRDefault="004E4E89" w:rsidP="004E4E89">
      <w:pPr>
        <w:pStyle w:val="ListParagraph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7C71F50" w14:textId="180EC018" w:rsidR="00DA7E96" w:rsidRPr="00661B55" w:rsidRDefault="00DA7E96" w:rsidP="004E4E89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DA7E96">
        <w:rPr>
          <w:noProof/>
          <w:vertAlign w:val="subscript"/>
        </w:rPr>
        <w:drawing>
          <wp:inline distT="0" distB="0" distL="0" distR="0" wp14:anchorId="407D17A2" wp14:editId="4BC1CA26">
            <wp:extent cx="6233160" cy="3375660"/>
            <wp:effectExtent l="0" t="0" r="0" b="0"/>
            <wp:docPr id="1121885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85687" name="Picture 11218856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B728" w14:textId="77777777" w:rsidR="00DA7E96" w:rsidRPr="00DA7E96" w:rsidRDefault="00DA7E96" w:rsidP="00DA7E9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6586B90" w14:textId="62546C22" w:rsidR="007A1BCE" w:rsidRPr="00DA7E96" w:rsidRDefault="007A1BCE" w:rsidP="00DA7E96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E96">
        <w:rPr>
          <w:rFonts w:ascii="Arial" w:hAnsi="Arial" w:cs="Arial"/>
          <w:sz w:val="24"/>
          <w:szCs w:val="24"/>
        </w:rPr>
        <w:t>Sidebar selection menu</w:t>
      </w:r>
      <w:r w:rsidR="00661B55">
        <w:rPr>
          <w:rFonts w:ascii="Arial" w:hAnsi="Arial" w:cs="Arial"/>
          <w:sz w:val="24"/>
          <w:szCs w:val="24"/>
        </w:rPr>
        <w:t xml:space="preserve"> added</w:t>
      </w:r>
      <w:r w:rsidRPr="00DA7E96">
        <w:rPr>
          <w:rFonts w:ascii="Arial" w:hAnsi="Arial" w:cs="Arial"/>
          <w:sz w:val="24"/>
          <w:szCs w:val="24"/>
        </w:rPr>
        <w:t xml:space="preserve"> for </w:t>
      </w:r>
      <w:r w:rsidR="00661B55">
        <w:rPr>
          <w:rFonts w:ascii="Arial" w:hAnsi="Arial" w:cs="Arial"/>
          <w:sz w:val="24"/>
          <w:szCs w:val="24"/>
        </w:rPr>
        <w:t>displaying multiple</w:t>
      </w:r>
      <w:r w:rsidRPr="00DA7E96">
        <w:rPr>
          <w:rFonts w:ascii="Arial" w:hAnsi="Arial" w:cs="Arial"/>
          <w:sz w:val="24"/>
          <w:szCs w:val="24"/>
        </w:rPr>
        <w:t xml:space="preserve"> RTC using Streamlit option menu.</w:t>
      </w:r>
    </w:p>
    <w:p w14:paraId="710A4A5B" w14:textId="4ECD47AE" w:rsidR="00DA7E96" w:rsidRDefault="00DA7E96" w:rsidP="00DA7E96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DA7E96">
        <w:rPr>
          <w:rFonts w:ascii="Arial" w:hAnsi="Arial" w:cs="Arial"/>
          <w:sz w:val="24"/>
          <w:szCs w:val="24"/>
        </w:rPr>
        <w:t xml:space="preserve">Function </w:t>
      </w:r>
      <w:r w:rsidRPr="00DA7E96">
        <w:rPr>
          <w:rFonts w:ascii="Arial" w:hAnsi="Arial" w:cs="Arial"/>
          <w:b/>
          <w:bCs/>
          <w:sz w:val="24"/>
          <w:szCs w:val="24"/>
          <w:lang w:val="en-IN"/>
        </w:rPr>
        <w:t>route_name_filter(df,rtc_name)</w:t>
      </w:r>
      <w:r w:rsidR="00661B55"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  <w:r w:rsidR="00661B55" w:rsidRPr="00661B55">
        <w:rPr>
          <w:rFonts w:ascii="Arial" w:hAnsi="Arial" w:cs="Arial"/>
          <w:sz w:val="24"/>
          <w:szCs w:val="24"/>
          <w:lang w:val="en-IN"/>
        </w:rPr>
        <w:t>Applies filter on dataframe based on RTC Option selected and displays page with</w:t>
      </w:r>
      <w:r w:rsidRPr="00661B55">
        <w:rPr>
          <w:rFonts w:ascii="Arial" w:hAnsi="Arial" w:cs="Arial"/>
          <w:sz w:val="24"/>
          <w:szCs w:val="24"/>
          <w:lang w:val="en-IN"/>
        </w:rPr>
        <w:t xml:space="preserve"> different filters for Bus names, schedule, different price range, sea</w:t>
      </w:r>
      <w:r>
        <w:rPr>
          <w:rFonts w:ascii="Arial" w:hAnsi="Arial" w:cs="Arial"/>
          <w:sz w:val="24"/>
          <w:szCs w:val="24"/>
          <w:lang w:val="en-IN"/>
        </w:rPr>
        <w:t>t availability</w:t>
      </w:r>
      <w:r w:rsidRPr="00DA7E96">
        <w:rPr>
          <w:rFonts w:ascii="Arial" w:hAnsi="Arial" w:cs="Arial"/>
          <w:sz w:val="24"/>
          <w:szCs w:val="24"/>
          <w:lang w:val="en-IN"/>
        </w:rPr>
        <w:t>, and star rating options to get wide range of options for user.</w:t>
      </w:r>
    </w:p>
    <w:p w14:paraId="3536C522" w14:textId="77777777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4E2D3281" w14:textId="77777777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4C4BE975" w14:textId="77777777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3FB09F44" w14:textId="77777777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62ED031E" w14:textId="77777777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6CB9BEF2" w14:textId="77777777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59E33FC0" w14:textId="77777777" w:rsidR="00661B55" w:rsidRPr="007B0AE5" w:rsidRDefault="00661B55" w:rsidP="00661B55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noProof/>
          <w:sz w:val="24"/>
          <w:szCs w:val="24"/>
          <w:lang w:val="en-IN"/>
        </w:rPr>
      </w:pPr>
      <w:r w:rsidRPr="007B0AE5">
        <w:rPr>
          <w:rFonts w:ascii="Arial" w:hAnsi="Arial" w:cs="Arial"/>
          <w:noProof/>
          <w:sz w:val="24"/>
          <w:szCs w:val="24"/>
          <w:lang w:val="en-IN"/>
        </w:rPr>
        <w:t xml:space="preserve">Respective RTC wise bus details  for customized selection </w:t>
      </w:r>
    </w:p>
    <w:p w14:paraId="084BAAC7" w14:textId="507FE9D5" w:rsidR="00661B55" w:rsidRDefault="00661B55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E</w:t>
      </w:r>
      <w:r w:rsidR="00F96EEE">
        <w:rPr>
          <w:rFonts w:ascii="Arial" w:hAnsi="Arial" w:cs="Arial"/>
          <w:sz w:val="24"/>
          <w:szCs w:val="24"/>
          <w:lang w:val="en-IN"/>
        </w:rPr>
        <w:t>xample</w:t>
      </w:r>
      <w:r w:rsidR="00742BC1">
        <w:rPr>
          <w:rFonts w:ascii="Arial" w:hAnsi="Arial" w:cs="Arial"/>
          <w:sz w:val="24"/>
          <w:szCs w:val="24"/>
          <w:lang w:val="en-IN"/>
        </w:rPr>
        <w:t>1</w:t>
      </w:r>
      <w:r>
        <w:rPr>
          <w:rFonts w:ascii="Arial" w:hAnsi="Arial" w:cs="Arial"/>
          <w:sz w:val="24"/>
          <w:szCs w:val="24"/>
          <w:lang w:val="en-IN"/>
        </w:rPr>
        <w:t>: APSRTC</w:t>
      </w:r>
    </w:p>
    <w:p w14:paraId="56A4D7E1" w14:textId="5509FD48" w:rsidR="00DA7E96" w:rsidRDefault="00DA7E96" w:rsidP="00DA7E96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4CE4657F" wp14:editId="4AC0AE90">
            <wp:extent cx="6210300" cy="3291840"/>
            <wp:effectExtent l="0" t="0" r="0" b="3810"/>
            <wp:docPr id="747445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4500" name="Picture 747445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94F9" w14:textId="1A6E537E" w:rsidR="00661B55" w:rsidRDefault="00661B55" w:rsidP="00661B55">
      <w:pPr>
        <w:spacing w:line="276" w:lineRule="auto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E</w:t>
      </w:r>
      <w:r w:rsidR="00F96EEE">
        <w:rPr>
          <w:rFonts w:ascii="Arial" w:hAnsi="Arial" w:cs="Arial"/>
          <w:sz w:val="24"/>
          <w:szCs w:val="24"/>
          <w:lang w:val="en-IN"/>
        </w:rPr>
        <w:t>xample</w:t>
      </w:r>
      <w:r w:rsidR="00742BC1">
        <w:rPr>
          <w:rFonts w:ascii="Arial" w:hAnsi="Arial" w:cs="Arial"/>
          <w:sz w:val="24"/>
          <w:szCs w:val="24"/>
          <w:lang w:val="en-IN"/>
        </w:rPr>
        <w:t xml:space="preserve"> 2</w:t>
      </w:r>
      <w:r>
        <w:rPr>
          <w:rFonts w:ascii="Arial" w:hAnsi="Arial" w:cs="Arial"/>
          <w:sz w:val="24"/>
          <w:szCs w:val="24"/>
          <w:lang w:val="en-IN"/>
        </w:rPr>
        <w:t>: PEPSU</w:t>
      </w:r>
    </w:p>
    <w:p w14:paraId="66D4235E" w14:textId="27BF8CB2" w:rsidR="007A1BCE" w:rsidRPr="007A1BCE" w:rsidRDefault="007B0AE5" w:rsidP="007A1BC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649F18B3" wp14:editId="573B1D82">
            <wp:extent cx="5852160" cy="2853055"/>
            <wp:effectExtent l="0" t="0" r="0" b="4445"/>
            <wp:docPr id="1037715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15606" name="Picture 10377156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5682" w14:textId="77777777" w:rsidR="007A1BCE" w:rsidRPr="007A1BCE" w:rsidRDefault="007A1BCE" w:rsidP="00E2685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7A1BCE" w:rsidRPr="007A1BCE" w:rsidSect="00E95A04">
      <w:headerReference w:type="default" r:id="rId13"/>
      <w:footerReference w:type="default" r:id="rId14"/>
      <w:headerReference w:type="first" r:id="rId15"/>
      <w:pgSz w:w="12240" w:h="15840"/>
      <w:pgMar w:top="851" w:right="1800" w:bottom="709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E38FC" w14:textId="77777777" w:rsidR="00B63CD6" w:rsidRDefault="00B63CD6" w:rsidP="00C6554A">
      <w:pPr>
        <w:spacing w:before="0" w:after="0" w:line="240" w:lineRule="auto"/>
      </w:pPr>
      <w:r>
        <w:separator/>
      </w:r>
    </w:p>
  </w:endnote>
  <w:endnote w:type="continuationSeparator" w:id="0">
    <w:p w14:paraId="682EFFA8" w14:textId="77777777" w:rsidR="00B63CD6" w:rsidRDefault="00B63CD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01712" w14:textId="77777777" w:rsidR="009D78FA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4FAED" w14:textId="77777777" w:rsidR="00B63CD6" w:rsidRDefault="00B63CD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74EE627" w14:textId="77777777" w:rsidR="00B63CD6" w:rsidRDefault="00B63CD6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8B680" w14:textId="77777777" w:rsidR="00C15054" w:rsidRPr="00C15054" w:rsidRDefault="00C15054" w:rsidP="00C15054">
    <w:pPr>
      <w:pStyle w:val="Title"/>
      <w:rPr>
        <w:rFonts w:ascii="Comic Sans MS" w:hAnsi="Comic Sans MS"/>
      </w:rPr>
    </w:pPr>
    <w:r>
      <w:t>Redbus project Documentation</w:t>
    </w:r>
  </w:p>
  <w:p w14:paraId="2B35FC4B" w14:textId="77777777" w:rsidR="00C15054" w:rsidRDefault="00C15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88FB1" w14:textId="77777777" w:rsidR="00DA7E96" w:rsidRDefault="00DA7E96" w:rsidP="00DA7E96">
    <w:pPr>
      <w:pStyle w:val="Title"/>
      <w:tabs>
        <w:tab w:val="left" w:pos="3420"/>
      </w:tabs>
      <w:spacing w:line="276" w:lineRule="auto"/>
      <w:rPr>
        <w:b/>
        <w:sz w:val="40"/>
        <w:szCs w:val="40"/>
      </w:rPr>
    </w:pPr>
    <w:r w:rsidRPr="006206AF">
      <w:rPr>
        <w:b/>
        <w:sz w:val="40"/>
        <w:szCs w:val="40"/>
      </w:rPr>
      <w:t>Redbus Data Scraping with Selenium &amp; Dynamic Filtering using Streamlit</w:t>
    </w:r>
  </w:p>
  <w:p w14:paraId="423D0228" w14:textId="1B301D85" w:rsidR="00DA7E96" w:rsidRPr="00CF5C0D" w:rsidRDefault="00DA7E96" w:rsidP="00CF5C0D">
    <w:pPr>
      <w:pStyle w:val="Title"/>
      <w:tabs>
        <w:tab w:val="left" w:pos="3420"/>
      </w:tabs>
      <w:spacing w:line="276" w:lineRule="auto"/>
      <w:rPr>
        <w:rFonts w:ascii="Arial" w:hAnsi="Arial" w:cs="Arial"/>
        <w:sz w:val="40"/>
        <w:szCs w:val="40"/>
      </w:rPr>
    </w:pPr>
    <w:r w:rsidRPr="006206AF">
      <w:rPr>
        <w:rFonts w:ascii="Arial" w:hAnsi="Arial" w:cs="Arial"/>
        <w:sz w:val="40"/>
        <w:szCs w:val="40"/>
      </w:rPr>
      <w:t xml:space="preserve">Harshitha | MD113 |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F318D6"/>
    <w:multiLevelType w:val="hybridMultilevel"/>
    <w:tmpl w:val="044064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F6023C"/>
    <w:multiLevelType w:val="hybridMultilevel"/>
    <w:tmpl w:val="C90A4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82167F"/>
    <w:multiLevelType w:val="hybridMultilevel"/>
    <w:tmpl w:val="8318B0DE"/>
    <w:lvl w:ilvl="0" w:tplc="40090013">
      <w:start w:val="1"/>
      <w:numFmt w:val="upperRoman"/>
      <w:lvlText w:val="%1."/>
      <w:lvlJc w:val="righ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FCE001F"/>
    <w:multiLevelType w:val="hybridMultilevel"/>
    <w:tmpl w:val="B9BC0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FD0744"/>
    <w:multiLevelType w:val="hybridMultilevel"/>
    <w:tmpl w:val="FB929EE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33928F5"/>
    <w:multiLevelType w:val="hybridMultilevel"/>
    <w:tmpl w:val="217E679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0F">
      <w:start w:val="1"/>
      <w:numFmt w:val="decimal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15010A2D"/>
    <w:multiLevelType w:val="hybridMultilevel"/>
    <w:tmpl w:val="2B6299B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926A1"/>
    <w:multiLevelType w:val="hybridMultilevel"/>
    <w:tmpl w:val="77EE5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927F13"/>
    <w:multiLevelType w:val="hybridMultilevel"/>
    <w:tmpl w:val="A250889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1" w15:restartNumberingAfterBreak="0">
    <w:nsid w:val="1EDF12A0"/>
    <w:multiLevelType w:val="hybridMultilevel"/>
    <w:tmpl w:val="587056B2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2" w15:restartNumberingAfterBreak="0">
    <w:nsid w:val="21B26D6C"/>
    <w:multiLevelType w:val="multilevel"/>
    <w:tmpl w:val="A2540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22E1428A"/>
    <w:multiLevelType w:val="hybridMultilevel"/>
    <w:tmpl w:val="D43CA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E25B58"/>
    <w:multiLevelType w:val="hybridMultilevel"/>
    <w:tmpl w:val="0DF02CEC"/>
    <w:lvl w:ilvl="0" w:tplc="40090013">
      <w:start w:val="1"/>
      <w:numFmt w:val="upperRoman"/>
      <w:lvlText w:val="%1."/>
      <w:lvlJc w:val="right"/>
      <w:pPr>
        <w:ind w:left="1451" w:hanging="360"/>
      </w:pPr>
    </w:lvl>
    <w:lvl w:ilvl="1" w:tplc="40090019" w:tentative="1">
      <w:start w:val="1"/>
      <w:numFmt w:val="lowerLetter"/>
      <w:lvlText w:val="%2."/>
      <w:lvlJc w:val="left"/>
      <w:pPr>
        <w:ind w:left="2171" w:hanging="360"/>
      </w:pPr>
    </w:lvl>
    <w:lvl w:ilvl="2" w:tplc="4009001B" w:tentative="1">
      <w:start w:val="1"/>
      <w:numFmt w:val="lowerRoman"/>
      <w:lvlText w:val="%3."/>
      <w:lvlJc w:val="right"/>
      <w:pPr>
        <w:ind w:left="2891" w:hanging="180"/>
      </w:pPr>
    </w:lvl>
    <w:lvl w:ilvl="3" w:tplc="4009000F" w:tentative="1">
      <w:start w:val="1"/>
      <w:numFmt w:val="decimal"/>
      <w:lvlText w:val="%4."/>
      <w:lvlJc w:val="left"/>
      <w:pPr>
        <w:ind w:left="3611" w:hanging="360"/>
      </w:pPr>
    </w:lvl>
    <w:lvl w:ilvl="4" w:tplc="40090019" w:tentative="1">
      <w:start w:val="1"/>
      <w:numFmt w:val="lowerLetter"/>
      <w:lvlText w:val="%5."/>
      <w:lvlJc w:val="left"/>
      <w:pPr>
        <w:ind w:left="4331" w:hanging="360"/>
      </w:pPr>
    </w:lvl>
    <w:lvl w:ilvl="5" w:tplc="4009001B" w:tentative="1">
      <w:start w:val="1"/>
      <w:numFmt w:val="lowerRoman"/>
      <w:lvlText w:val="%6."/>
      <w:lvlJc w:val="right"/>
      <w:pPr>
        <w:ind w:left="5051" w:hanging="180"/>
      </w:pPr>
    </w:lvl>
    <w:lvl w:ilvl="6" w:tplc="4009000F" w:tentative="1">
      <w:start w:val="1"/>
      <w:numFmt w:val="decimal"/>
      <w:lvlText w:val="%7."/>
      <w:lvlJc w:val="left"/>
      <w:pPr>
        <w:ind w:left="5771" w:hanging="360"/>
      </w:pPr>
    </w:lvl>
    <w:lvl w:ilvl="7" w:tplc="40090019" w:tentative="1">
      <w:start w:val="1"/>
      <w:numFmt w:val="lowerLetter"/>
      <w:lvlText w:val="%8."/>
      <w:lvlJc w:val="left"/>
      <w:pPr>
        <w:ind w:left="6491" w:hanging="360"/>
      </w:pPr>
    </w:lvl>
    <w:lvl w:ilvl="8" w:tplc="40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279A7836"/>
    <w:multiLevelType w:val="hybridMultilevel"/>
    <w:tmpl w:val="1CE838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C82F39"/>
    <w:multiLevelType w:val="hybridMultilevel"/>
    <w:tmpl w:val="D0D29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48292D"/>
    <w:multiLevelType w:val="multilevel"/>
    <w:tmpl w:val="CFC2C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0A610B0"/>
    <w:multiLevelType w:val="multilevel"/>
    <w:tmpl w:val="757691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9" w15:restartNumberingAfterBreak="0">
    <w:nsid w:val="367D04E9"/>
    <w:multiLevelType w:val="multilevel"/>
    <w:tmpl w:val="757691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38194E6A"/>
    <w:multiLevelType w:val="hybridMultilevel"/>
    <w:tmpl w:val="19BCB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456411"/>
    <w:multiLevelType w:val="hybridMultilevel"/>
    <w:tmpl w:val="6FDCD502"/>
    <w:lvl w:ilvl="0" w:tplc="40090017">
      <w:start w:val="1"/>
      <w:numFmt w:val="lowerLetter"/>
      <w:lvlText w:val="%1)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2" w15:restartNumberingAfterBreak="0">
    <w:nsid w:val="3A6E3DD9"/>
    <w:multiLevelType w:val="hybridMultilevel"/>
    <w:tmpl w:val="0A688A52"/>
    <w:lvl w:ilvl="0" w:tplc="D40ED8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98141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9A354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3FDE594C"/>
    <w:multiLevelType w:val="hybridMultilevel"/>
    <w:tmpl w:val="A9522874"/>
    <w:lvl w:ilvl="0" w:tplc="400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45440651"/>
    <w:multiLevelType w:val="multilevel"/>
    <w:tmpl w:val="757691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45DA6C85"/>
    <w:multiLevelType w:val="hybridMultilevel"/>
    <w:tmpl w:val="A70E630C"/>
    <w:lvl w:ilvl="0" w:tplc="98E88910">
      <w:start w:val="1"/>
      <w:numFmt w:val="decimal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BB76507"/>
    <w:multiLevelType w:val="hybridMultilevel"/>
    <w:tmpl w:val="E4344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78283B"/>
    <w:multiLevelType w:val="hybridMultilevel"/>
    <w:tmpl w:val="343AF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26346"/>
    <w:multiLevelType w:val="hybridMultilevel"/>
    <w:tmpl w:val="93E066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B94DF8"/>
    <w:multiLevelType w:val="hybridMultilevel"/>
    <w:tmpl w:val="4F34FC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2B5ADB"/>
    <w:multiLevelType w:val="hybridMultilevel"/>
    <w:tmpl w:val="87BEE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617114"/>
    <w:multiLevelType w:val="hybridMultilevel"/>
    <w:tmpl w:val="C046E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E90386"/>
    <w:multiLevelType w:val="hybridMultilevel"/>
    <w:tmpl w:val="9282F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35454D"/>
    <w:multiLevelType w:val="hybridMultilevel"/>
    <w:tmpl w:val="A3627D32"/>
    <w:lvl w:ilvl="0" w:tplc="4740CA3A">
      <w:start w:val="1"/>
      <w:numFmt w:val="decimal"/>
      <w:lvlText w:val="%1)"/>
      <w:lvlJc w:val="left"/>
      <w:pPr>
        <w:ind w:left="1451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71" w:hanging="360"/>
      </w:pPr>
    </w:lvl>
    <w:lvl w:ilvl="2" w:tplc="4009001B" w:tentative="1">
      <w:start w:val="1"/>
      <w:numFmt w:val="lowerRoman"/>
      <w:lvlText w:val="%3."/>
      <w:lvlJc w:val="right"/>
      <w:pPr>
        <w:ind w:left="2891" w:hanging="180"/>
      </w:pPr>
    </w:lvl>
    <w:lvl w:ilvl="3" w:tplc="4009000F" w:tentative="1">
      <w:start w:val="1"/>
      <w:numFmt w:val="decimal"/>
      <w:lvlText w:val="%4."/>
      <w:lvlJc w:val="left"/>
      <w:pPr>
        <w:ind w:left="3611" w:hanging="360"/>
      </w:pPr>
    </w:lvl>
    <w:lvl w:ilvl="4" w:tplc="40090019" w:tentative="1">
      <w:start w:val="1"/>
      <w:numFmt w:val="lowerLetter"/>
      <w:lvlText w:val="%5."/>
      <w:lvlJc w:val="left"/>
      <w:pPr>
        <w:ind w:left="4331" w:hanging="360"/>
      </w:pPr>
    </w:lvl>
    <w:lvl w:ilvl="5" w:tplc="4009001B" w:tentative="1">
      <w:start w:val="1"/>
      <w:numFmt w:val="lowerRoman"/>
      <w:lvlText w:val="%6."/>
      <w:lvlJc w:val="right"/>
      <w:pPr>
        <w:ind w:left="5051" w:hanging="180"/>
      </w:pPr>
    </w:lvl>
    <w:lvl w:ilvl="6" w:tplc="4009000F" w:tentative="1">
      <w:start w:val="1"/>
      <w:numFmt w:val="decimal"/>
      <w:lvlText w:val="%7."/>
      <w:lvlJc w:val="left"/>
      <w:pPr>
        <w:ind w:left="5771" w:hanging="360"/>
      </w:pPr>
    </w:lvl>
    <w:lvl w:ilvl="7" w:tplc="40090019" w:tentative="1">
      <w:start w:val="1"/>
      <w:numFmt w:val="lowerLetter"/>
      <w:lvlText w:val="%8."/>
      <w:lvlJc w:val="left"/>
      <w:pPr>
        <w:ind w:left="6491" w:hanging="360"/>
      </w:pPr>
    </w:lvl>
    <w:lvl w:ilvl="8" w:tplc="40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7" w15:restartNumberingAfterBreak="0">
    <w:nsid w:val="678C4630"/>
    <w:multiLevelType w:val="hybridMultilevel"/>
    <w:tmpl w:val="CA8E5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27737A"/>
    <w:multiLevelType w:val="hybridMultilevel"/>
    <w:tmpl w:val="A19C6270"/>
    <w:lvl w:ilvl="0" w:tplc="40090019">
      <w:start w:val="1"/>
      <w:numFmt w:val="lowerLetter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49" w15:restartNumberingAfterBreak="0">
    <w:nsid w:val="691A5F32"/>
    <w:multiLevelType w:val="hybridMultilevel"/>
    <w:tmpl w:val="83FC02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F65981"/>
    <w:multiLevelType w:val="hybridMultilevel"/>
    <w:tmpl w:val="C366CD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DA784D"/>
    <w:multiLevelType w:val="hybridMultilevel"/>
    <w:tmpl w:val="CEFAC6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A91006"/>
    <w:multiLevelType w:val="hybridMultilevel"/>
    <w:tmpl w:val="DF181906"/>
    <w:lvl w:ilvl="0" w:tplc="4009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3" w15:restartNumberingAfterBreak="0">
    <w:nsid w:val="6FEC78CA"/>
    <w:multiLevelType w:val="hybridMultilevel"/>
    <w:tmpl w:val="A1A482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3D46ED"/>
    <w:multiLevelType w:val="hybridMultilevel"/>
    <w:tmpl w:val="752A38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8FF2D636">
      <w:start w:val="6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D971D9"/>
    <w:multiLevelType w:val="hybridMultilevel"/>
    <w:tmpl w:val="E6AE556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6" w15:restartNumberingAfterBreak="0">
    <w:nsid w:val="765D1CC1"/>
    <w:multiLevelType w:val="hybridMultilevel"/>
    <w:tmpl w:val="BEBE0EEA"/>
    <w:lvl w:ilvl="0" w:tplc="40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7" w15:restartNumberingAfterBreak="0">
    <w:nsid w:val="78CF6BEE"/>
    <w:multiLevelType w:val="hybridMultilevel"/>
    <w:tmpl w:val="B11ADA0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D7757A"/>
    <w:multiLevelType w:val="hybridMultilevel"/>
    <w:tmpl w:val="4B5C55BA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9" w15:restartNumberingAfterBreak="0">
    <w:nsid w:val="7BE256A3"/>
    <w:multiLevelType w:val="multilevel"/>
    <w:tmpl w:val="757691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32502635">
    <w:abstractNumId w:val="9"/>
  </w:num>
  <w:num w:numId="2" w16cid:durableId="259876504">
    <w:abstractNumId w:val="8"/>
  </w:num>
  <w:num w:numId="3" w16cid:durableId="1068652999">
    <w:abstractNumId w:val="8"/>
  </w:num>
  <w:num w:numId="4" w16cid:durableId="1487671423">
    <w:abstractNumId w:val="9"/>
  </w:num>
  <w:num w:numId="5" w16cid:durableId="1913730752">
    <w:abstractNumId w:val="38"/>
  </w:num>
  <w:num w:numId="6" w16cid:durableId="627441695">
    <w:abstractNumId w:val="11"/>
  </w:num>
  <w:num w:numId="7" w16cid:durableId="701440886">
    <w:abstractNumId w:val="14"/>
  </w:num>
  <w:num w:numId="8" w16cid:durableId="1813017681">
    <w:abstractNumId w:val="7"/>
  </w:num>
  <w:num w:numId="9" w16cid:durableId="345446280">
    <w:abstractNumId w:val="6"/>
  </w:num>
  <w:num w:numId="10" w16cid:durableId="1159155973">
    <w:abstractNumId w:val="5"/>
  </w:num>
  <w:num w:numId="11" w16cid:durableId="2113085358">
    <w:abstractNumId w:val="4"/>
  </w:num>
  <w:num w:numId="12" w16cid:durableId="1792093010">
    <w:abstractNumId w:val="3"/>
  </w:num>
  <w:num w:numId="13" w16cid:durableId="1333144936">
    <w:abstractNumId w:val="2"/>
  </w:num>
  <w:num w:numId="14" w16cid:durableId="1579361241">
    <w:abstractNumId w:val="1"/>
  </w:num>
  <w:num w:numId="15" w16cid:durableId="1208567272">
    <w:abstractNumId w:val="0"/>
  </w:num>
  <w:num w:numId="16" w16cid:durableId="1894122762">
    <w:abstractNumId w:val="55"/>
  </w:num>
  <w:num w:numId="17" w16cid:durableId="1899896823">
    <w:abstractNumId w:val="52"/>
  </w:num>
  <w:num w:numId="18" w16cid:durableId="181825740">
    <w:abstractNumId w:val="20"/>
  </w:num>
  <w:num w:numId="19" w16cid:durableId="1895507765">
    <w:abstractNumId w:val="46"/>
  </w:num>
  <w:num w:numId="20" w16cid:durableId="1753702911">
    <w:abstractNumId w:val="32"/>
  </w:num>
  <w:num w:numId="21" w16cid:durableId="1667712399">
    <w:abstractNumId w:val="31"/>
  </w:num>
  <w:num w:numId="22" w16cid:durableId="1411584073">
    <w:abstractNumId w:val="51"/>
  </w:num>
  <w:num w:numId="23" w16cid:durableId="113524785">
    <w:abstractNumId w:val="40"/>
  </w:num>
  <w:num w:numId="24" w16cid:durableId="282814153">
    <w:abstractNumId w:val="10"/>
  </w:num>
  <w:num w:numId="25" w16cid:durableId="1664702868">
    <w:abstractNumId w:val="19"/>
  </w:num>
  <w:num w:numId="26" w16cid:durableId="2024476511">
    <w:abstractNumId w:val="47"/>
  </w:num>
  <w:num w:numId="27" w16cid:durableId="272203354">
    <w:abstractNumId w:val="13"/>
  </w:num>
  <w:num w:numId="28" w16cid:durableId="959149224">
    <w:abstractNumId w:val="24"/>
  </w:num>
  <w:num w:numId="29" w16cid:durableId="1908496122">
    <w:abstractNumId w:val="57"/>
  </w:num>
  <w:num w:numId="30" w16cid:durableId="1065835072">
    <w:abstractNumId w:val="16"/>
  </w:num>
  <w:num w:numId="31" w16cid:durableId="261182844">
    <w:abstractNumId w:val="34"/>
  </w:num>
  <w:num w:numId="32" w16cid:durableId="1480998012">
    <w:abstractNumId w:val="17"/>
  </w:num>
  <w:num w:numId="33" w16cid:durableId="425467775">
    <w:abstractNumId w:val="54"/>
  </w:num>
  <w:num w:numId="34" w16cid:durableId="1792431953">
    <w:abstractNumId w:val="58"/>
  </w:num>
  <w:num w:numId="35" w16cid:durableId="1224178706">
    <w:abstractNumId w:val="18"/>
  </w:num>
  <w:num w:numId="36" w16cid:durableId="887061844">
    <w:abstractNumId w:val="45"/>
  </w:num>
  <w:num w:numId="37" w16cid:durableId="235285052">
    <w:abstractNumId w:val="49"/>
  </w:num>
  <w:num w:numId="38" w16cid:durableId="1921139264">
    <w:abstractNumId w:val="41"/>
  </w:num>
  <w:num w:numId="39" w16cid:durableId="1555774405">
    <w:abstractNumId w:val="25"/>
  </w:num>
  <w:num w:numId="40" w16cid:durableId="1137991050">
    <w:abstractNumId w:val="43"/>
  </w:num>
  <w:num w:numId="41" w16cid:durableId="1229463043">
    <w:abstractNumId w:val="21"/>
  </w:num>
  <w:num w:numId="42" w16cid:durableId="341862622">
    <w:abstractNumId w:val="39"/>
  </w:num>
  <w:num w:numId="43" w16cid:durableId="2012441535">
    <w:abstractNumId w:val="37"/>
  </w:num>
  <w:num w:numId="44" w16cid:durableId="875197559">
    <w:abstractNumId w:val="33"/>
  </w:num>
  <w:num w:numId="45" w16cid:durableId="1877892791">
    <w:abstractNumId w:val="27"/>
  </w:num>
  <w:num w:numId="46" w16cid:durableId="1764640753">
    <w:abstractNumId w:val="28"/>
  </w:num>
  <w:num w:numId="47" w16cid:durableId="497841614">
    <w:abstractNumId w:val="30"/>
  </w:num>
  <w:num w:numId="48" w16cid:durableId="1222058050">
    <w:abstractNumId w:val="29"/>
  </w:num>
  <w:num w:numId="49" w16cid:durableId="882711413">
    <w:abstractNumId w:val="15"/>
  </w:num>
  <w:num w:numId="50" w16cid:durableId="1729910636">
    <w:abstractNumId w:val="23"/>
  </w:num>
  <w:num w:numId="51" w16cid:durableId="1719208609">
    <w:abstractNumId w:val="59"/>
  </w:num>
  <w:num w:numId="52" w16cid:durableId="472873981">
    <w:abstractNumId w:val="50"/>
  </w:num>
  <w:num w:numId="53" w16cid:durableId="1094206310">
    <w:abstractNumId w:val="53"/>
  </w:num>
  <w:num w:numId="54" w16cid:durableId="1272202389">
    <w:abstractNumId w:val="44"/>
  </w:num>
  <w:num w:numId="55" w16cid:durableId="2066371762">
    <w:abstractNumId w:val="12"/>
  </w:num>
  <w:num w:numId="56" w16cid:durableId="1042286949">
    <w:abstractNumId w:val="26"/>
  </w:num>
  <w:num w:numId="57" w16cid:durableId="1981418551">
    <w:abstractNumId w:val="36"/>
  </w:num>
  <w:num w:numId="58" w16cid:durableId="602422284">
    <w:abstractNumId w:val="22"/>
  </w:num>
  <w:num w:numId="59" w16cid:durableId="729035036">
    <w:abstractNumId w:val="35"/>
  </w:num>
  <w:num w:numId="60" w16cid:durableId="1232422331">
    <w:abstractNumId w:val="48"/>
  </w:num>
  <w:num w:numId="61" w16cid:durableId="615451998">
    <w:abstractNumId w:val="56"/>
  </w:num>
  <w:num w:numId="62" w16cid:durableId="159235389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54"/>
    <w:rsid w:val="000119A2"/>
    <w:rsid w:val="00030EA7"/>
    <w:rsid w:val="00175E43"/>
    <w:rsid w:val="001D5973"/>
    <w:rsid w:val="001D7324"/>
    <w:rsid w:val="00236BC2"/>
    <w:rsid w:val="002554CD"/>
    <w:rsid w:val="00281428"/>
    <w:rsid w:val="00293B83"/>
    <w:rsid w:val="002B4294"/>
    <w:rsid w:val="00301FCD"/>
    <w:rsid w:val="0033059F"/>
    <w:rsid w:val="00333D0D"/>
    <w:rsid w:val="003A2D9E"/>
    <w:rsid w:val="003A4F8C"/>
    <w:rsid w:val="00463055"/>
    <w:rsid w:val="00482929"/>
    <w:rsid w:val="004C049F"/>
    <w:rsid w:val="004D6D7C"/>
    <w:rsid w:val="004E4E89"/>
    <w:rsid w:val="005000E2"/>
    <w:rsid w:val="005025BB"/>
    <w:rsid w:val="0051090C"/>
    <w:rsid w:val="00563470"/>
    <w:rsid w:val="006206AF"/>
    <w:rsid w:val="00661B55"/>
    <w:rsid w:val="0067458E"/>
    <w:rsid w:val="006A25FE"/>
    <w:rsid w:val="006A3CE7"/>
    <w:rsid w:val="006B19AB"/>
    <w:rsid w:val="006F65C4"/>
    <w:rsid w:val="00742BC1"/>
    <w:rsid w:val="007731C2"/>
    <w:rsid w:val="00773331"/>
    <w:rsid w:val="007A1BCE"/>
    <w:rsid w:val="007B0AE5"/>
    <w:rsid w:val="00805DD4"/>
    <w:rsid w:val="00820941"/>
    <w:rsid w:val="0084658D"/>
    <w:rsid w:val="00863E4E"/>
    <w:rsid w:val="00866594"/>
    <w:rsid w:val="008B24DC"/>
    <w:rsid w:val="008F6090"/>
    <w:rsid w:val="009D78FA"/>
    <w:rsid w:val="00A03B5B"/>
    <w:rsid w:val="00A1218D"/>
    <w:rsid w:val="00A43376"/>
    <w:rsid w:val="00AD725F"/>
    <w:rsid w:val="00B63CD6"/>
    <w:rsid w:val="00BA62DE"/>
    <w:rsid w:val="00BA6C5E"/>
    <w:rsid w:val="00BD695D"/>
    <w:rsid w:val="00BF3A70"/>
    <w:rsid w:val="00BF734F"/>
    <w:rsid w:val="00C15054"/>
    <w:rsid w:val="00C551C4"/>
    <w:rsid w:val="00C60041"/>
    <w:rsid w:val="00C647AB"/>
    <w:rsid w:val="00C6554A"/>
    <w:rsid w:val="00C96AD3"/>
    <w:rsid w:val="00CA2B65"/>
    <w:rsid w:val="00CF5C0D"/>
    <w:rsid w:val="00D823B8"/>
    <w:rsid w:val="00D840C0"/>
    <w:rsid w:val="00DA7E96"/>
    <w:rsid w:val="00DD1B5C"/>
    <w:rsid w:val="00DF78CB"/>
    <w:rsid w:val="00E00C1D"/>
    <w:rsid w:val="00E2685D"/>
    <w:rsid w:val="00E41DB2"/>
    <w:rsid w:val="00E93D24"/>
    <w:rsid w:val="00E95A04"/>
    <w:rsid w:val="00EC2EB7"/>
    <w:rsid w:val="00ED7C44"/>
    <w:rsid w:val="00EF56BF"/>
    <w:rsid w:val="00F9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665E1"/>
  <w15:chartTrackingRefBased/>
  <w15:docId w15:val="{DE409034-482F-410C-9759-DF532B11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1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bhat\AppData\Local\Microsoft\Office\16.0\DTS\en-IN%7b9A90D0C3-2415-47F9-84D9-B2A75A2EC1DF%7d\%7bE8ECC0A5-0338-4AE7-B772-B17864723D4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{E8ECC0A5-0338-4AE7-B772-B17864723D4A}tf02835058_win32.dotx</Template>
  <TotalTime>400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Pradeep</dc:creator>
  <cp:keywords/>
  <dc:description/>
  <cp:lastModifiedBy>Harshitha Pradeep</cp:lastModifiedBy>
  <cp:revision>45</cp:revision>
  <dcterms:created xsi:type="dcterms:W3CDTF">2024-08-16T07:03:00Z</dcterms:created>
  <dcterms:modified xsi:type="dcterms:W3CDTF">2024-08-18T08:53:00Z</dcterms:modified>
</cp:coreProperties>
</file>